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D9A4F" w14:textId="77777777" w:rsidR="00402F62" w:rsidRDefault="00402F62"/>
    <w:p w14:paraId="56F5A3F6" w14:textId="77777777" w:rsidR="00402F62" w:rsidRDefault="00402F62" w:rsidP="00384032">
      <w:pPr>
        <w:tabs>
          <w:tab w:val="left" w:pos="2381"/>
        </w:tabs>
        <w:rPr>
          <w:b/>
          <w:szCs w:val="20"/>
        </w:rPr>
      </w:pPr>
      <w:r w:rsidRPr="006C5B45">
        <w:rPr>
          <w:rFonts w:eastAsia="Arial"/>
          <w:noProof/>
          <w:szCs w:val="20"/>
        </w:rPr>
        <mc:AlternateContent>
          <mc:Choice Requires="wps">
            <w:drawing>
              <wp:anchor distT="0" distB="0" distL="114300" distR="114300" simplePos="0" relativeHeight="251658245" behindDoc="0" locked="0" layoutInCell="1" allowOverlap="1" wp14:anchorId="5220C16D" wp14:editId="4DA94864">
                <wp:simplePos x="0" y="0"/>
                <wp:positionH relativeFrom="column">
                  <wp:posOffset>-4812030</wp:posOffset>
                </wp:positionH>
                <wp:positionV relativeFrom="paragraph">
                  <wp:posOffset>692150</wp:posOffset>
                </wp:positionV>
                <wp:extent cx="1796995" cy="1240403"/>
                <wp:effectExtent l="0" t="0" r="0" b="0"/>
                <wp:wrapNone/>
                <wp:docPr id="9" name="Rechteck 9"/>
                <wp:cNvGraphicFramePr/>
                <a:graphic xmlns:a="http://schemas.openxmlformats.org/drawingml/2006/main">
                  <a:graphicData uri="http://schemas.microsoft.com/office/word/2010/wordprocessingShape">
                    <wps:wsp>
                      <wps:cNvSpPr/>
                      <wps:spPr>
                        <a:xfrm>
                          <a:off x="0" y="0"/>
                          <a:ext cx="1796995" cy="1240403"/>
                        </a:xfrm>
                        <a:prstGeom prst="rect">
                          <a:avLst/>
                        </a:prstGeom>
                        <a:solidFill>
                          <a:srgbClr val="66CC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1F2AAB" id="Rechteck 9" o:spid="_x0000_s1026" style="position:absolute;margin-left:-378.9pt;margin-top:54.5pt;width:141.5pt;height:97.6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" fillcolor="#6cf" stroked="f" strokeweight="2pt"/>
            </w:pict>
          </mc:Fallback>
        </mc:AlternateContent>
      </w:r>
      <w:r>
        <w:rPr>
          <w:noProof/>
          <w:szCs w:val="20"/>
        </w:rPr>
        <mc:AlternateContent>
          <mc:Choice Requires="wps">
            <w:drawing>
              <wp:anchor distT="0" distB="0" distL="114300" distR="114300" simplePos="0" relativeHeight="251658244" behindDoc="0" locked="0" layoutInCell="1" allowOverlap="1" wp14:anchorId="724AFD57" wp14:editId="41E5EAB7">
                <wp:simplePos x="0" y="0"/>
                <wp:positionH relativeFrom="column">
                  <wp:posOffset>-4964430</wp:posOffset>
                </wp:positionH>
                <wp:positionV relativeFrom="paragraph">
                  <wp:posOffset>539750</wp:posOffset>
                </wp:positionV>
                <wp:extent cx="1796995" cy="1240403"/>
                <wp:effectExtent l="0" t="0" r="13335" b="17145"/>
                <wp:wrapNone/>
                <wp:docPr id="6" name="Rechteck 6"/>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EBD3D7" id="Rechteck 6" o:spid="_x0000_s1026" style="position:absolute;margin-left:-390.9pt;margin-top:42.5pt;width:141.5pt;height:97.6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" fillcolor="#6cf [3206]" strokecolor="#000f2f [1604]" strokeweight="1pt"/>
            </w:pict>
          </mc:Fallback>
        </mc:AlternateContent>
      </w:r>
      <w:r>
        <w:rPr>
          <w:noProof/>
          <w:szCs w:val="20"/>
        </w:rPr>
        <mc:AlternateContent>
          <mc:Choice Requires="wps">
            <w:drawing>
              <wp:anchor distT="0" distB="0" distL="114300" distR="114300" simplePos="0" relativeHeight="251658243" behindDoc="0" locked="0" layoutInCell="1" allowOverlap="1" wp14:anchorId="2C6A4EEA" wp14:editId="05623816">
                <wp:simplePos x="0" y="0"/>
                <wp:positionH relativeFrom="column">
                  <wp:posOffset>-5116830</wp:posOffset>
                </wp:positionH>
                <wp:positionV relativeFrom="paragraph">
                  <wp:posOffset>387350</wp:posOffset>
                </wp:positionV>
                <wp:extent cx="1796995" cy="1240403"/>
                <wp:effectExtent l="0" t="0" r="13335" b="17145"/>
                <wp:wrapNone/>
                <wp:docPr id="29" name="Rechteck 29"/>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E0ABF1" id="Rechteck 29" o:spid="_x0000_s1026" style="position:absolute;margin-left:-402.9pt;margin-top:30.5pt;width:141.5pt;height:97.6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" fillcolor="#6cf [3206]" strokecolor="#000f2f [1604]" strokeweight="1pt"/>
            </w:pict>
          </mc:Fallback>
        </mc:AlternateContent>
      </w:r>
    </w:p>
    <w:p w14:paraId="289FF759" w14:textId="77777777" w:rsidR="00402F62" w:rsidRDefault="00402F62" w:rsidP="00402F62">
      <w:pPr>
        <w:rPr>
          <w:b/>
          <w:szCs w:val="20"/>
        </w:rPr>
      </w:pPr>
    </w:p>
    <w:p w14:paraId="1BE0E927" w14:textId="77777777" w:rsidR="00402F62" w:rsidRDefault="00402F62" w:rsidP="00402F62">
      <w:pPr>
        <w:rPr>
          <w:b/>
          <w:szCs w:val="20"/>
        </w:rPr>
      </w:pPr>
    </w:p>
    <w:p w14:paraId="1E5D2C27" w14:textId="77777777" w:rsidR="00402F62" w:rsidRDefault="00402F62" w:rsidP="00402F62">
      <w:pPr>
        <w:rPr>
          <w:b/>
          <w:szCs w:val="20"/>
        </w:rPr>
      </w:pPr>
    </w:p>
    <w:p w14:paraId="7773835F" w14:textId="77777777" w:rsidR="00402F62" w:rsidRDefault="00384032" w:rsidP="00402F62">
      <w:pPr>
        <w:rPr>
          <w:b/>
          <w:szCs w:val="20"/>
        </w:rPr>
      </w:pPr>
      <w:r w:rsidRPr="006C5B45">
        <w:rPr>
          <w:rFonts w:eastAsia="Arial"/>
          <w:noProof/>
          <w:szCs w:val="20"/>
        </w:rPr>
        <mc:AlternateContent>
          <mc:Choice Requires="wps">
            <w:drawing>
              <wp:anchor distT="0" distB="0" distL="114300" distR="114300" simplePos="0" relativeHeight="251658240" behindDoc="1" locked="0" layoutInCell="1" allowOverlap="1" wp14:anchorId="240E45A3" wp14:editId="5292470B">
                <wp:simplePos x="0" y="0"/>
                <wp:positionH relativeFrom="column">
                  <wp:posOffset>-475282</wp:posOffset>
                </wp:positionH>
                <wp:positionV relativeFrom="paragraph">
                  <wp:posOffset>288252</wp:posOffset>
                </wp:positionV>
                <wp:extent cx="7193915" cy="7350741"/>
                <wp:effectExtent l="0" t="0" r="6985" b="3175"/>
                <wp:wrapNone/>
                <wp:docPr id="10" name="Rechteck 10"/>
                <wp:cNvGraphicFramePr/>
                <a:graphic xmlns:a="http://schemas.openxmlformats.org/drawingml/2006/main">
                  <a:graphicData uri="http://schemas.microsoft.com/office/word/2010/wordprocessingShape">
                    <wps:wsp>
                      <wps:cNvSpPr/>
                      <wps:spPr>
                        <a:xfrm>
                          <a:off x="0" y="0"/>
                          <a:ext cx="7193915" cy="7350741"/>
                        </a:xfrm>
                        <a:prstGeom prst="rect">
                          <a:avLst/>
                        </a:prstGeom>
                        <a:solidFill>
                          <a:schemeClr val="tx2"/>
                        </a:solidFill>
                        <a:ln w="25400" cap="flat" cmpd="sng" algn="ctr">
                          <a:noFill/>
                          <a:prstDash val="solid"/>
                        </a:ln>
                        <a:effectLst/>
                      </wps:spPr>
                      <wps:txbx>
                        <w:txbxContent>
                          <w:p w14:paraId="7D54C163" w14:textId="77777777" w:rsidR="00384032" w:rsidRDefault="00384032" w:rsidP="00402F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E45A3" id="Rechteck 10" o:spid="_x0000_s1026" style="position:absolute;margin-left:-37.4pt;margin-top:22.7pt;width:566.45pt;height:57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" fillcolor="#cc0 [3215]" stroked="f" strokeweight="2pt">
                <v:textbox>
                  <w:txbxContent>
                    <w:p w14:paraId="7D54C163" w14:textId="77777777" w:rsidR="00384032" w:rsidRDefault="00384032" w:rsidP="00402F62"/>
                  </w:txbxContent>
                </v:textbox>
              </v:rect>
            </w:pict>
          </mc:Fallback>
        </mc:AlternateContent>
      </w:r>
    </w:p>
    <w:p w14:paraId="2583BDFD" w14:textId="77777777" w:rsidR="00402F62" w:rsidRDefault="00402F62" w:rsidP="00402F62">
      <w:pPr>
        <w:rPr>
          <w:b/>
          <w:szCs w:val="20"/>
        </w:rPr>
      </w:pPr>
    </w:p>
    <w:p w14:paraId="4A1C4ABB" w14:textId="77777777" w:rsidR="00402F62" w:rsidRDefault="00402F62" w:rsidP="00402F62">
      <w:pPr>
        <w:rPr>
          <w:b/>
          <w:szCs w:val="20"/>
        </w:rPr>
      </w:pPr>
    </w:p>
    <w:p w14:paraId="3A6BCE23" w14:textId="77777777" w:rsidR="00402F62" w:rsidRDefault="00384032" w:rsidP="00402F62">
      <w:pPr>
        <w:rPr>
          <w:b/>
          <w:szCs w:val="20"/>
        </w:rPr>
      </w:pPr>
      <w:r w:rsidRPr="00857860">
        <w:rPr>
          <w:b/>
          <w:noProof/>
          <w:szCs w:val="20"/>
        </w:rPr>
        <mc:AlternateContent>
          <mc:Choice Requires="wps">
            <w:drawing>
              <wp:anchor distT="0" distB="0" distL="114300" distR="114300" simplePos="0" relativeHeight="251658242" behindDoc="0" locked="0" layoutInCell="1" allowOverlap="1" wp14:anchorId="50BC601D" wp14:editId="65C020AF">
                <wp:simplePos x="0" y="0"/>
                <wp:positionH relativeFrom="column">
                  <wp:posOffset>-205810</wp:posOffset>
                </wp:positionH>
                <wp:positionV relativeFrom="paragraph">
                  <wp:posOffset>337322</wp:posOffset>
                </wp:positionV>
                <wp:extent cx="1000037" cy="300066"/>
                <wp:effectExtent l="19050" t="38100" r="10160" b="43180"/>
                <wp:wrapNone/>
                <wp:docPr id="5" name="Textplatzhalter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1420000">
                          <a:off x="0" y="0"/>
                          <a:ext cx="1000037" cy="300066"/>
                        </a:xfrm>
                        <a:prstGeom prst="rect">
                          <a:avLst/>
                        </a:prstGeom>
                        <a:solidFill>
                          <a:schemeClr val="tx1"/>
                        </a:solidFill>
                      </wps:spPr>
                      <wps:txbx>
                        <w:txbxContent>
                          <w:p w14:paraId="0E786740" w14:textId="77777777" w:rsidR="00402F62" w:rsidRPr="006C5B45" w:rsidRDefault="00402F62" w:rsidP="00402F62">
                            <w:pPr>
                              <w:rPr>
                                <w:color w:val="FFFFFF" w:themeColor="background1"/>
                                <w:kern w:val="24"/>
                                <w:sz w:val="28"/>
                                <w:szCs w:val="28"/>
                                <w:lang w:val="de-DE"/>
                              </w:rPr>
                            </w:pPr>
                            <w:r>
                              <w:rPr>
                                <w:rFonts w:ascii="Arial Black" w:hAnsi="Arial Black"/>
                                <w:color w:val="FFFFFF" w:themeColor="background1"/>
                                <w:kern w:val="24"/>
                                <w:sz w:val="28"/>
                                <w:szCs w:val="28"/>
                                <w:lang w:val="de-DE"/>
                              </w:rPr>
                              <w:t>gbs</w:t>
                            </w:r>
                            <w:r w:rsidRPr="006C5B45">
                              <w:rPr>
                                <w:color w:val="FFFFFF" w:themeColor="background1"/>
                                <w:kern w:val="24"/>
                                <w:sz w:val="28"/>
                                <w:szCs w:val="28"/>
                                <w:lang w:val="de-DE"/>
                              </w:rPr>
                              <w:t>sg.ch</w:t>
                            </w:r>
                          </w:p>
                        </w:txbxContent>
                      </wps:txbx>
                      <wps:bodyPr wrap="square" lIns="108000" tIns="0" rIns="108000" bIns="0" anchor="ctr">
                        <a:noAutofit/>
                      </wps:bodyPr>
                    </wps:wsp>
                  </a:graphicData>
                </a:graphic>
                <wp14:sizeRelH relativeFrom="margin">
                  <wp14:pctWidth>0</wp14:pctWidth>
                </wp14:sizeRelH>
                <wp14:sizeRelV relativeFrom="margin">
                  <wp14:pctHeight>0</wp14:pctHeight>
                </wp14:sizeRelV>
              </wp:anchor>
            </w:drawing>
          </mc:Choice>
          <mc:Fallback>
            <w:pict>
              <v:shapetype w14:anchorId="50BC601D" id="_x0000_t202" coordsize="21600,21600" o:spt="202" path="m,l,21600r21600,l21600,xe">
                <v:stroke joinstyle="miter"/>
                <v:path gradientshapeok="t" o:connecttype="rect"/>
              </v:shapetype>
              <v:shape id="Textplatzhalter 8" o:spid="_x0000_s1027" type="#_x0000_t202" style="position:absolute;margin-left:-16.2pt;margin-top:26.55pt;width:78.75pt;height:23.65pt;rotation:-3;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" fillcolor="black [3213]" stroked="f">
                <v:textbox inset="3mm,0,3mm,0">
                  <w:txbxContent>
                    <w:p w14:paraId="0E786740" w14:textId="77777777" w:rsidR="00402F62" w:rsidRPr="006C5B45" w:rsidRDefault="00402F62" w:rsidP="00402F62">
                      <w:pPr>
                        <w:rPr>
                          <w:color w:val="FFFFFF" w:themeColor="background1"/>
                          <w:kern w:val="24"/>
                          <w:sz w:val="28"/>
                          <w:szCs w:val="28"/>
                          <w:lang w:val="de-DE"/>
                        </w:rPr>
                      </w:pPr>
                      <w:r>
                        <w:rPr>
                          <w:rFonts w:ascii="Arial Black" w:hAnsi="Arial Black"/>
                          <w:color w:val="FFFFFF" w:themeColor="background1"/>
                          <w:kern w:val="24"/>
                          <w:sz w:val="28"/>
                          <w:szCs w:val="28"/>
                          <w:lang w:val="de-DE"/>
                        </w:rPr>
                        <w:t>gbs</w:t>
                      </w:r>
                      <w:r w:rsidRPr="006C5B45">
                        <w:rPr>
                          <w:color w:val="FFFFFF" w:themeColor="background1"/>
                          <w:kern w:val="24"/>
                          <w:sz w:val="28"/>
                          <w:szCs w:val="28"/>
                          <w:lang w:val="de-DE"/>
                        </w:rPr>
                        <w:t>sg.ch</w:t>
                      </w:r>
                    </w:p>
                  </w:txbxContent>
                </v:textbox>
              </v:shape>
            </w:pict>
          </mc:Fallback>
        </mc:AlternateContent>
      </w:r>
    </w:p>
    <w:p w14:paraId="54CFE543" w14:textId="77777777" w:rsidR="00402F62" w:rsidRDefault="000A6C78" w:rsidP="00402F62">
      <w:pPr>
        <w:rPr>
          <w:b/>
          <w:szCs w:val="20"/>
        </w:rPr>
      </w:pPr>
      <w:r w:rsidRPr="00857860">
        <w:rPr>
          <w:b/>
          <w:noProof/>
          <w:szCs w:val="20"/>
        </w:rPr>
        <mc:AlternateContent>
          <mc:Choice Requires="wps">
            <w:drawing>
              <wp:anchor distT="0" distB="0" distL="114300" distR="114300" simplePos="0" relativeHeight="251658241" behindDoc="0" locked="0" layoutInCell="1" allowOverlap="1" wp14:anchorId="16B2C5D9" wp14:editId="635CDB5D">
                <wp:simplePos x="0" y="0"/>
                <wp:positionH relativeFrom="column">
                  <wp:posOffset>-181460</wp:posOffset>
                </wp:positionH>
                <wp:positionV relativeFrom="paragraph">
                  <wp:posOffset>249574</wp:posOffset>
                </wp:positionV>
                <wp:extent cx="6606000" cy="673200"/>
                <wp:effectExtent l="19050" t="171450" r="29845" b="184150"/>
                <wp:wrapNone/>
                <wp:docPr id="3" name="Textplatzhalter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1420000">
                          <a:off x="0" y="0"/>
                          <a:ext cx="6606000" cy="673200"/>
                        </a:xfrm>
                        <a:prstGeom prst="rect">
                          <a:avLst/>
                        </a:prstGeom>
                        <a:solidFill>
                          <a:schemeClr val="tx1"/>
                        </a:solidFill>
                      </wps:spPr>
                      <wps:txbx>
                        <w:txbxContent>
                          <w:p w14:paraId="590E268C" w14:textId="49449D24" w:rsidR="00402F62" w:rsidRPr="00CA4B57" w:rsidRDefault="00000000" w:rsidP="00402F62">
                            <w:pPr>
                              <w:rPr>
                                <w:rFonts w:ascii="Arial Black" w:hAnsi="Arial Black" w:cstheme="minorBidi"/>
                                <w:color w:val="000000" w:themeColor="text1"/>
                                <w:kern w:val="24"/>
                                <w:sz w:val="72"/>
                                <w:szCs w:val="72"/>
                                <w:lang w:val="de-DE"/>
                              </w:rPr>
                            </w:pPr>
                            <w:sdt>
                              <w:sdtPr>
                                <w:rPr>
                                  <w:rFonts w:ascii="Arial Black" w:hAnsi="Arial Black"/>
                                  <w:color w:val="FFFFFF" w:themeColor="background1"/>
                                  <w:kern w:val="24"/>
                                  <w:sz w:val="72"/>
                                  <w:szCs w:val="72"/>
                                  <w:lang w:val="de-DE"/>
                                </w:rPr>
                                <w:alias w:val="Kategorie"/>
                                <w:tag w:val=""/>
                                <w:id w:val="-1004281035"/>
                                <w:placeholder>
                                  <w:docPart w:val="756E44EB33D64814AA37A4E39DB5F0C6"/>
                                </w:placeholder>
                                <w:dataBinding w:prefixMappings="xmlns:ns0='http://purl.org/dc/elements/1.1/' xmlns:ns1='http://schemas.openxmlformats.org/package/2006/metadata/core-properties' " w:xpath="/ns1:coreProperties[1]/ns1:category[1]" w:storeItemID="{6C3C8BC8-F283-45AE-878A-BAB7291924A1}"/>
                                <w:text/>
                              </w:sdtPr>
                              <w:sdtContent>
                                <w:proofErr w:type="spellStart"/>
                                <w:r w:rsidR="00DE7472">
                                  <w:rPr>
                                    <w:rFonts w:ascii="Arial Black" w:hAnsi="Arial Black"/>
                                    <w:color w:val="FFFFFF" w:themeColor="background1"/>
                                    <w:kern w:val="24"/>
                                    <w:sz w:val="72"/>
                                    <w:szCs w:val="72"/>
                                    <w:lang w:val="de-DE"/>
                                  </w:rPr>
                                  <w:t>TerminalChat</w:t>
                                </w:r>
                                <w:proofErr w:type="spellEnd"/>
                              </w:sdtContent>
                            </w:sdt>
                            <w:r w:rsidR="00402F62" w:rsidRPr="00CA4B57">
                              <w:rPr>
                                <w:rFonts w:ascii="Arial Black" w:hAnsi="Arial Black" w:cstheme="minorBidi"/>
                                <w:color w:val="CCCC00"/>
                                <w:kern w:val="24"/>
                                <w:sz w:val="72"/>
                                <w:szCs w:val="72"/>
                                <w:lang w:val="de-DE"/>
                              </w:rPr>
                              <w:t>.</w:t>
                            </w:r>
                          </w:p>
                        </w:txbxContent>
                      </wps:txbx>
                      <wps:bodyPr wrap="square" lIns="108000" tIns="0" rIns="72000" bIns="0" anchor="t">
                        <a:noAutofit/>
                      </wps:bodyPr>
                    </wps:wsp>
                  </a:graphicData>
                </a:graphic>
                <wp14:sizeRelH relativeFrom="margin">
                  <wp14:pctWidth>0</wp14:pctWidth>
                </wp14:sizeRelH>
                <wp14:sizeRelV relativeFrom="margin">
                  <wp14:pctHeight>0</wp14:pctHeight>
                </wp14:sizeRelV>
              </wp:anchor>
            </w:drawing>
          </mc:Choice>
          <mc:Fallback>
            <w:pict>
              <v:shape w14:anchorId="16B2C5D9" id="_x0000_s1028" type="#_x0000_t202" style="position:absolute;margin-left:-14.3pt;margin-top:19.65pt;width:520.15pt;height:53pt;rotation:-3;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" fillcolor="black [3213]" stroked="f">
                <v:textbox inset="3mm,0,2mm,0">
                  <w:txbxContent>
                    <w:p w14:paraId="590E268C" w14:textId="49449D24" w:rsidR="00402F62" w:rsidRPr="00CA4B57" w:rsidRDefault="00000000" w:rsidP="00402F62">
                      <w:pPr>
                        <w:rPr>
                          <w:rFonts w:ascii="Arial Black" w:hAnsi="Arial Black" w:cstheme="minorBidi"/>
                          <w:color w:val="000000" w:themeColor="text1"/>
                          <w:kern w:val="24"/>
                          <w:sz w:val="72"/>
                          <w:szCs w:val="72"/>
                          <w:lang w:val="de-DE"/>
                        </w:rPr>
                      </w:pPr>
                      <w:sdt>
                        <w:sdtPr>
                          <w:rPr>
                            <w:rFonts w:ascii="Arial Black" w:hAnsi="Arial Black"/>
                            <w:color w:val="FFFFFF" w:themeColor="background1"/>
                            <w:kern w:val="24"/>
                            <w:sz w:val="72"/>
                            <w:szCs w:val="72"/>
                            <w:lang w:val="de-DE"/>
                          </w:rPr>
                          <w:alias w:val="Kategorie"/>
                          <w:tag w:val=""/>
                          <w:id w:val="-1004281035"/>
                          <w:placeholder>
                            <w:docPart w:val="756E44EB33D64814AA37A4E39DB5F0C6"/>
                          </w:placeholder>
                          <w:dataBinding w:prefixMappings="xmlns:ns0='http://purl.org/dc/elements/1.1/' xmlns:ns1='http://schemas.openxmlformats.org/package/2006/metadata/core-properties' " w:xpath="/ns1:coreProperties[1]/ns1:category[1]" w:storeItemID="{6C3C8BC8-F283-45AE-878A-BAB7291924A1}"/>
                          <w:text/>
                        </w:sdtPr>
                        <w:sdtContent>
                          <w:proofErr w:type="spellStart"/>
                          <w:r w:rsidR="00DE7472">
                            <w:rPr>
                              <w:rFonts w:ascii="Arial Black" w:hAnsi="Arial Black"/>
                              <w:color w:val="FFFFFF" w:themeColor="background1"/>
                              <w:kern w:val="24"/>
                              <w:sz w:val="72"/>
                              <w:szCs w:val="72"/>
                              <w:lang w:val="de-DE"/>
                            </w:rPr>
                            <w:t>TerminalChat</w:t>
                          </w:r>
                          <w:proofErr w:type="spellEnd"/>
                        </w:sdtContent>
                      </w:sdt>
                      <w:r w:rsidR="00402F62" w:rsidRPr="00CA4B57">
                        <w:rPr>
                          <w:rFonts w:ascii="Arial Black" w:hAnsi="Arial Black" w:cstheme="minorBidi"/>
                          <w:color w:val="CCCC00"/>
                          <w:kern w:val="24"/>
                          <w:sz w:val="72"/>
                          <w:szCs w:val="72"/>
                          <w:lang w:val="de-DE"/>
                        </w:rPr>
                        <w:t>.</w:t>
                      </w:r>
                    </w:p>
                  </w:txbxContent>
                </v:textbox>
              </v:shape>
            </w:pict>
          </mc:Fallback>
        </mc:AlternateContent>
      </w:r>
    </w:p>
    <w:p w14:paraId="469B1F4B" w14:textId="77777777" w:rsidR="00384032" w:rsidRDefault="00384032" w:rsidP="00402F62">
      <w:pPr>
        <w:rPr>
          <w:b/>
          <w:szCs w:val="20"/>
        </w:rPr>
      </w:pPr>
    </w:p>
    <w:p w14:paraId="480C65EC" w14:textId="77777777" w:rsidR="00384032" w:rsidRDefault="00384032" w:rsidP="00384032">
      <w:pPr>
        <w:rPr>
          <w:rFonts w:ascii="Arial Black" w:hAnsi="Arial Black"/>
          <w:color w:val="FFFFFF" w:themeColor="background1"/>
          <w:sz w:val="40"/>
          <w:szCs w:val="40"/>
        </w:rPr>
      </w:pPr>
    </w:p>
    <w:p w14:paraId="1EAEFB3C" w14:textId="77777777" w:rsidR="004C4BE7" w:rsidRDefault="004C4BE7" w:rsidP="002779FB">
      <w:pPr>
        <w:spacing w:after="100"/>
        <w:rPr>
          <w:rFonts w:ascii="Arial Black" w:hAnsi="Arial Black"/>
          <w:color w:val="FFFFFF" w:themeColor="background1"/>
          <w:sz w:val="40"/>
          <w:szCs w:val="40"/>
        </w:rPr>
      </w:pPr>
    </w:p>
    <w:sdt>
      <w:sdtPr>
        <w:rPr>
          <w:rFonts w:ascii="Arial Black" w:hAnsi="Arial Black"/>
          <w:color w:val="FFFFFF" w:themeColor="background1"/>
          <w:sz w:val="48"/>
          <w:szCs w:val="48"/>
        </w:rPr>
        <w:alias w:val="Betreff"/>
        <w:tag w:val=""/>
        <w:id w:val="1518961577"/>
        <w:placeholder>
          <w:docPart w:val="F60D3F62401F4B0B9BD09FA49CC01F9B"/>
        </w:placeholder>
        <w:dataBinding w:prefixMappings="xmlns:ns0='http://purl.org/dc/elements/1.1/' xmlns:ns1='http://schemas.openxmlformats.org/package/2006/metadata/core-properties' " w:xpath="/ns1:coreProperties[1]/ns0:subject[1]" w:storeItemID="{6C3C8BC8-F283-45AE-878A-BAB7291924A1}"/>
        <w:text/>
      </w:sdtPr>
      <w:sdtContent>
        <w:p w14:paraId="39E8E0DF" w14:textId="77777777" w:rsidR="00384032" w:rsidRPr="002779FB" w:rsidRDefault="00E72474" w:rsidP="00384032">
          <w:pPr>
            <w:rPr>
              <w:rFonts w:ascii="Arial Black" w:hAnsi="Arial Black"/>
              <w:color w:val="FFFFFF" w:themeColor="background1"/>
              <w:sz w:val="48"/>
              <w:szCs w:val="48"/>
            </w:rPr>
          </w:pPr>
          <w:r>
            <w:rPr>
              <w:rFonts w:ascii="Arial Black" w:hAnsi="Arial Black"/>
              <w:color w:val="FFFFFF" w:themeColor="background1"/>
              <w:sz w:val="48"/>
              <w:szCs w:val="48"/>
            </w:rPr>
            <w:t>IMS-T</w:t>
          </w:r>
          <w:r w:rsidR="004A19A4">
            <w:rPr>
              <w:rFonts w:ascii="Arial Black" w:hAnsi="Arial Black"/>
              <w:color w:val="FFFFFF" w:themeColor="background1"/>
              <w:sz w:val="48"/>
              <w:szCs w:val="48"/>
            </w:rPr>
            <w:t>@GBSSG</w:t>
          </w:r>
        </w:p>
      </w:sdtContent>
    </w:sdt>
    <w:sdt>
      <w:sdtPr>
        <w:rPr>
          <w:rFonts w:ascii="Arial Black" w:hAnsi="Arial Black"/>
          <w:color w:val="FFFFFF" w:themeColor="background1"/>
          <w:sz w:val="36"/>
          <w:szCs w:val="36"/>
        </w:rPr>
        <w:alias w:val="Titel"/>
        <w:tag w:val=""/>
        <w:id w:val="95605681"/>
        <w:placeholder>
          <w:docPart w:val="7B00198D757F4562982FA310D18FBB76"/>
        </w:placeholder>
        <w:dataBinding w:prefixMappings="xmlns:ns0='http://purl.org/dc/elements/1.1/' xmlns:ns1='http://schemas.openxmlformats.org/package/2006/metadata/core-properties' " w:xpath="/ns1:coreProperties[1]/ns0:title[1]" w:storeItemID="{6C3C8BC8-F283-45AE-878A-BAB7291924A1}"/>
        <w:text/>
      </w:sdtPr>
      <w:sdtContent>
        <w:p w14:paraId="3607AE11" w14:textId="6C4414F0" w:rsidR="002779FB" w:rsidRPr="002779FB" w:rsidRDefault="00DE7472" w:rsidP="00384032">
          <w:pPr>
            <w:rPr>
              <w:rFonts w:ascii="Arial Black" w:hAnsi="Arial Black"/>
              <w:color w:val="FFFFFF" w:themeColor="background1"/>
              <w:sz w:val="36"/>
              <w:szCs w:val="36"/>
            </w:rPr>
          </w:pPr>
          <w:r>
            <w:rPr>
              <w:rFonts w:ascii="Arial Black" w:hAnsi="Arial Black"/>
              <w:color w:val="FFFFFF" w:themeColor="background1"/>
              <w:sz w:val="36"/>
              <w:szCs w:val="36"/>
            </w:rPr>
            <w:t>Projektantrag</w:t>
          </w:r>
        </w:p>
      </w:sdtContent>
    </w:sdt>
    <w:p w14:paraId="5FADA0F5" w14:textId="29BE915E" w:rsidR="00384032" w:rsidRPr="008A6972" w:rsidRDefault="00EA765F" w:rsidP="00384032">
      <w:pPr>
        <w:numPr>
          <w:ilvl w:val="0"/>
          <w:numId w:val="25"/>
        </w:numPr>
        <w:spacing w:after="0" w:line="216" w:lineRule="auto"/>
        <w:ind w:left="284" w:hanging="284"/>
        <w:contextualSpacing/>
        <w:rPr>
          <w:color w:val="FFFFFF" w:themeColor="background1"/>
          <w:sz w:val="28"/>
          <w:szCs w:val="14"/>
        </w:rPr>
      </w:pPr>
      <w:r>
        <w:rPr>
          <w:rFonts w:eastAsia="+mn-ea"/>
          <w:color w:val="FFFFFF" w:themeColor="background1"/>
          <w:kern w:val="24"/>
          <w:sz w:val="28"/>
          <w:szCs w:val="28"/>
        </w:rPr>
        <w:t>Ausgangslage</w:t>
      </w:r>
    </w:p>
    <w:p w14:paraId="1722EA1D" w14:textId="26B8B448" w:rsidR="00EA765F" w:rsidRPr="00EA765F" w:rsidRDefault="00EA765F" w:rsidP="00384032">
      <w:pPr>
        <w:numPr>
          <w:ilvl w:val="0"/>
          <w:numId w:val="25"/>
        </w:numPr>
        <w:spacing w:after="0" w:line="216" w:lineRule="auto"/>
        <w:ind w:left="284" w:hanging="284"/>
        <w:contextualSpacing/>
        <w:rPr>
          <w:color w:val="FFFFFF" w:themeColor="background1"/>
          <w:sz w:val="28"/>
          <w:szCs w:val="14"/>
        </w:rPr>
      </w:pPr>
      <w:r>
        <w:rPr>
          <w:rFonts w:eastAsia="+mn-ea"/>
          <w:color w:val="FFFFFF" w:themeColor="background1"/>
          <w:kern w:val="24"/>
          <w:sz w:val="28"/>
          <w:szCs w:val="28"/>
        </w:rPr>
        <w:t>Gestaltungsbereich</w:t>
      </w:r>
    </w:p>
    <w:p w14:paraId="00D9C1DF" w14:textId="483F83D4" w:rsidR="00EA765F" w:rsidRPr="00EA765F" w:rsidRDefault="00EA765F" w:rsidP="00384032">
      <w:pPr>
        <w:numPr>
          <w:ilvl w:val="0"/>
          <w:numId w:val="25"/>
        </w:numPr>
        <w:spacing w:after="0" w:line="216" w:lineRule="auto"/>
        <w:ind w:left="284" w:hanging="284"/>
        <w:contextualSpacing/>
        <w:rPr>
          <w:color w:val="FFFFFF" w:themeColor="background1"/>
          <w:sz w:val="28"/>
          <w:szCs w:val="14"/>
        </w:rPr>
      </w:pPr>
      <w:r>
        <w:rPr>
          <w:rFonts w:eastAsia="+mn-ea"/>
          <w:color w:val="FFFFFF" w:themeColor="background1"/>
          <w:kern w:val="24"/>
          <w:sz w:val="28"/>
          <w:szCs w:val="28"/>
        </w:rPr>
        <w:t>Ziele &amp; Ergebnisse</w:t>
      </w:r>
    </w:p>
    <w:p w14:paraId="527FE499" w14:textId="7637FD80" w:rsidR="00EA765F" w:rsidRDefault="00EA765F" w:rsidP="00384032">
      <w:pPr>
        <w:numPr>
          <w:ilvl w:val="0"/>
          <w:numId w:val="25"/>
        </w:numPr>
        <w:spacing w:after="0" w:line="216" w:lineRule="auto"/>
        <w:ind w:left="284" w:hanging="284"/>
        <w:contextualSpacing/>
        <w:rPr>
          <w:color w:val="FFFFFF" w:themeColor="background1"/>
          <w:sz w:val="28"/>
          <w:szCs w:val="14"/>
        </w:rPr>
      </w:pPr>
      <w:r>
        <w:rPr>
          <w:color w:val="FFFFFF" w:themeColor="background1"/>
          <w:sz w:val="28"/>
          <w:szCs w:val="14"/>
        </w:rPr>
        <w:t>Gestaltungsablauf</w:t>
      </w:r>
    </w:p>
    <w:p w14:paraId="282E9D58" w14:textId="145652D2" w:rsidR="00EA765F" w:rsidRDefault="00636AFB" w:rsidP="00384032">
      <w:pPr>
        <w:numPr>
          <w:ilvl w:val="0"/>
          <w:numId w:val="25"/>
        </w:numPr>
        <w:spacing w:after="0" w:line="216" w:lineRule="auto"/>
        <w:ind w:left="284" w:hanging="284"/>
        <w:contextualSpacing/>
        <w:rPr>
          <w:color w:val="FFFFFF" w:themeColor="background1"/>
          <w:sz w:val="28"/>
          <w:szCs w:val="14"/>
        </w:rPr>
      </w:pPr>
      <w:r>
        <w:rPr>
          <w:color w:val="FFFFFF" w:themeColor="background1"/>
          <w:sz w:val="28"/>
          <w:szCs w:val="14"/>
        </w:rPr>
        <w:t>Aufwand &amp; Kosten</w:t>
      </w:r>
    </w:p>
    <w:p w14:paraId="68E27222" w14:textId="5E53EDF1" w:rsidR="00636AFB" w:rsidRPr="008A6972" w:rsidRDefault="00636AFB" w:rsidP="00384032">
      <w:pPr>
        <w:numPr>
          <w:ilvl w:val="0"/>
          <w:numId w:val="25"/>
        </w:numPr>
        <w:spacing w:after="0" w:line="216" w:lineRule="auto"/>
        <w:ind w:left="284" w:hanging="284"/>
        <w:contextualSpacing/>
        <w:rPr>
          <w:color w:val="FFFFFF" w:themeColor="background1"/>
          <w:sz w:val="28"/>
          <w:szCs w:val="14"/>
        </w:rPr>
      </w:pPr>
      <w:r>
        <w:rPr>
          <w:color w:val="FFFFFF" w:themeColor="background1"/>
          <w:sz w:val="28"/>
          <w:szCs w:val="14"/>
        </w:rPr>
        <w:t>Begründung der Attraktivität</w:t>
      </w:r>
    </w:p>
    <w:p w14:paraId="1A80D1CD" w14:textId="77777777" w:rsidR="00384032" w:rsidRPr="002B60AE" w:rsidRDefault="00384032" w:rsidP="002B60AE">
      <w:pPr>
        <w:spacing w:after="0" w:line="216" w:lineRule="auto"/>
        <w:rPr>
          <w:rFonts w:eastAsia="+mn-ea"/>
          <w:color w:val="FFFFFF" w:themeColor="background1"/>
          <w:kern w:val="24"/>
          <w:sz w:val="36"/>
          <w:szCs w:val="36"/>
          <w:lang w:val="la-Latn"/>
        </w:rPr>
      </w:pPr>
    </w:p>
    <w:p w14:paraId="5AFD7160" w14:textId="77777777" w:rsidR="002B60AE" w:rsidRDefault="002B60AE" w:rsidP="00384032">
      <w:pPr>
        <w:spacing w:after="0" w:line="216" w:lineRule="auto"/>
        <w:contextualSpacing/>
        <w:rPr>
          <w:rFonts w:eastAsia="+mn-ea"/>
          <w:color w:val="FFFFFF" w:themeColor="background1"/>
          <w:kern w:val="24"/>
          <w:sz w:val="36"/>
          <w:szCs w:val="36"/>
          <w:lang w:val="la-Latn"/>
        </w:rPr>
      </w:pPr>
    </w:p>
    <w:p w14:paraId="47F349CA" w14:textId="77777777" w:rsidR="00384032" w:rsidRDefault="008A6972">
      <w:pPr>
        <w:rPr>
          <w:rFonts w:eastAsia="+mn-ea"/>
          <w:color w:val="FFFFFF" w:themeColor="background1"/>
          <w:kern w:val="24"/>
          <w:sz w:val="36"/>
          <w:szCs w:val="36"/>
          <w:lang w:val="la-Latn"/>
        </w:rPr>
      </w:pPr>
      <w:r>
        <w:rPr>
          <w:rFonts w:eastAsia="+mn-ea"/>
          <w:noProof/>
          <w:color w:val="FFFFFF" w:themeColor="background1"/>
          <w:kern w:val="24"/>
          <w:sz w:val="36"/>
          <w:szCs w:val="36"/>
          <w:lang w:val="la-Latn"/>
        </w:rPr>
        <mc:AlternateContent>
          <mc:Choice Requires="wps">
            <w:drawing>
              <wp:anchor distT="0" distB="0" distL="114300" distR="114300" simplePos="0" relativeHeight="251658250" behindDoc="0" locked="1" layoutInCell="1" allowOverlap="1" wp14:anchorId="7C586E33" wp14:editId="67889E8D">
                <wp:simplePos x="0" y="0"/>
                <wp:positionH relativeFrom="margin">
                  <wp:posOffset>2340713</wp:posOffset>
                </wp:positionH>
                <wp:positionV relativeFrom="page">
                  <wp:posOffset>9857740</wp:posOffset>
                </wp:positionV>
                <wp:extent cx="3600000" cy="190800"/>
                <wp:effectExtent l="0" t="0" r="635" b="0"/>
                <wp:wrapNone/>
                <wp:docPr id="11" name="Textfeld 11"/>
                <wp:cNvGraphicFramePr/>
                <a:graphic xmlns:a="http://schemas.openxmlformats.org/drawingml/2006/main">
                  <a:graphicData uri="http://schemas.microsoft.com/office/word/2010/wordprocessingShape">
                    <wps:wsp>
                      <wps:cNvSpPr txBox="1"/>
                      <wps:spPr>
                        <a:xfrm>
                          <a:off x="0" y="0"/>
                          <a:ext cx="3600000" cy="190800"/>
                        </a:xfrm>
                        <a:prstGeom prst="rect">
                          <a:avLst/>
                        </a:prstGeom>
                        <a:noFill/>
                        <a:ln w="6350">
                          <a:noFill/>
                        </a:ln>
                      </wps:spPr>
                      <wps:txbx>
                        <w:txbxContent>
                          <w:p w14:paraId="333BE866" w14:textId="061A17DE" w:rsidR="008A6972" w:rsidRPr="008A6972" w:rsidRDefault="008A6972" w:rsidP="008A6972">
                            <w:pPr>
                              <w:spacing w:after="0" w:line="216" w:lineRule="auto"/>
                              <w:contextualSpacing/>
                              <w:jc w:val="right"/>
                              <w:rPr>
                                <w:rFonts w:eastAsia="+mn-ea"/>
                                <w:color w:val="FFFFFF" w:themeColor="background1"/>
                                <w:kern w:val="24"/>
                                <w:sz w:val="14"/>
                                <w:szCs w:val="14"/>
                                <w:lang w:val="la-Latn"/>
                              </w:rPr>
                            </w:pPr>
                            <w:r w:rsidRPr="008A6972">
                              <w:rPr>
                                <w:rFonts w:eastAsia="+mn-ea"/>
                                <w:color w:val="FFFFFF" w:themeColor="background1"/>
                                <w:kern w:val="24"/>
                                <w:sz w:val="14"/>
                                <w:szCs w:val="14"/>
                              </w:rPr>
                              <w:t>Ausgabe </w:t>
                            </w:r>
                            <w:sdt>
                              <w:sdtPr>
                                <w:rPr>
                                  <w:rFonts w:eastAsia="+mn-ea"/>
                                  <w:color w:val="FFFFFF" w:themeColor="background1"/>
                                  <w:kern w:val="24"/>
                                  <w:sz w:val="14"/>
                                  <w:szCs w:val="14"/>
                                  <w:lang w:val="la-Latn"/>
                                </w:rPr>
                                <w:alias w:val="Status"/>
                                <w:tag w:val=""/>
                                <w:id w:val="1910121192"/>
                                <w:dataBinding w:prefixMappings="xmlns:ns0='http://purl.org/dc/elements/1.1/' xmlns:ns1='http://schemas.openxmlformats.org/package/2006/metadata/core-properties' " w:xpath="/ns1:coreProperties[1]/ns1:contentStatus[1]" w:storeItemID="{6C3C8BC8-F283-45AE-878A-BAB7291924A1}"/>
                                <w:text/>
                              </w:sdtPr>
                              <w:sdtContent>
                                <w:r w:rsidR="00A20113">
                                  <w:rPr>
                                    <w:rFonts w:eastAsia="+mn-ea"/>
                                    <w:color w:val="FFFFFF" w:themeColor="background1"/>
                                    <w:kern w:val="24"/>
                                    <w:sz w:val="14"/>
                                    <w:szCs w:val="14"/>
                                    <w:lang w:val="la-Latn"/>
                                  </w:rPr>
                                  <w:t>v1.0</w:t>
                                </w:r>
                              </w:sdtContent>
                            </w:sdt>
                          </w:p>
                        </w:txbxContent>
                      </wps:txbx>
                      <wps:bodyPr rot="0" spcFirstLastPara="0" vertOverflow="overflow" horzOverflow="overflow" vert="horz" wrap="square" lIns="0" tIns="46800" rIns="0" bIns="468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586E33" id="Textfeld 11" o:spid="_x0000_s1029" type="#_x0000_t202" style="position:absolute;margin-left:184.3pt;margin-top:776.2pt;width:283.45pt;height:15pt;z-index:25165825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" filled="f" stroked="f" strokeweight=".5pt">
                <v:textbox style="mso-fit-shape-to-text:t" inset="0,1.3mm,0,1.3mm">
                  <w:txbxContent>
                    <w:p w14:paraId="333BE866" w14:textId="061A17DE" w:rsidR="008A6972" w:rsidRPr="008A6972" w:rsidRDefault="008A6972" w:rsidP="008A6972">
                      <w:pPr>
                        <w:spacing w:after="0" w:line="216" w:lineRule="auto"/>
                        <w:contextualSpacing/>
                        <w:jc w:val="right"/>
                        <w:rPr>
                          <w:rFonts w:eastAsia="+mn-ea"/>
                          <w:color w:val="FFFFFF" w:themeColor="background1"/>
                          <w:kern w:val="24"/>
                          <w:sz w:val="14"/>
                          <w:szCs w:val="14"/>
                          <w:lang w:val="la-Latn"/>
                        </w:rPr>
                      </w:pPr>
                      <w:r w:rsidRPr="008A6972">
                        <w:rPr>
                          <w:rFonts w:eastAsia="+mn-ea"/>
                          <w:color w:val="FFFFFF" w:themeColor="background1"/>
                          <w:kern w:val="24"/>
                          <w:sz w:val="14"/>
                          <w:szCs w:val="14"/>
                        </w:rPr>
                        <w:t>Ausgabe </w:t>
                      </w:r>
                      <w:sdt>
                        <w:sdtPr>
                          <w:rPr>
                            <w:rFonts w:eastAsia="+mn-ea"/>
                            <w:color w:val="FFFFFF" w:themeColor="background1"/>
                            <w:kern w:val="24"/>
                            <w:sz w:val="14"/>
                            <w:szCs w:val="14"/>
                            <w:lang w:val="la-Latn"/>
                          </w:rPr>
                          <w:alias w:val="Status"/>
                          <w:tag w:val=""/>
                          <w:id w:val="1910121192"/>
                          <w:dataBinding w:prefixMappings="xmlns:ns0='http://purl.org/dc/elements/1.1/' xmlns:ns1='http://schemas.openxmlformats.org/package/2006/metadata/core-properties' " w:xpath="/ns1:coreProperties[1]/ns1:contentStatus[1]" w:storeItemID="{6C3C8BC8-F283-45AE-878A-BAB7291924A1}"/>
                          <w:text/>
                        </w:sdtPr>
                        <w:sdtContent>
                          <w:r w:rsidR="00A20113">
                            <w:rPr>
                              <w:rFonts w:eastAsia="+mn-ea"/>
                              <w:color w:val="FFFFFF" w:themeColor="background1"/>
                              <w:kern w:val="24"/>
                              <w:sz w:val="14"/>
                              <w:szCs w:val="14"/>
                              <w:lang w:val="la-Latn"/>
                            </w:rPr>
                            <w:t>v1.0</w:t>
                          </w:r>
                        </w:sdtContent>
                      </w:sdt>
                    </w:p>
                  </w:txbxContent>
                </v:textbox>
                <w10:wrap anchorx="margin" anchory="page"/>
                <w10:anchorlock/>
              </v:shape>
            </w:pict>
          </mc:Fallback>
        </mc:AlternateContent>
      </w:r>
      <w:r w:rsidR="00A45838" w:rsidRPr="00A45838">
        <w:rPr>
          <w:rFonts w:eastAsia="+mn-ea"/>
          <w:noProof/>
          <w:color w:val="FFFFFF" w:themeColor="background1"/>
          <w:kern w:val="24"/>
          <w:sz w:val="36"/>
          <w:szCs w:val="36"/>
          <w:lang w:val="la-Latn"/>
        </w:rPr>
        <w:drawing>
          <wp:anchor distT="0" distB="0" distL="114300" distR="114300" simplePos="0" relativeHeight="251658249" behindDoc="0" locked="1" layoutInCell="1" allowOverlap="1" wp14:anchorId="7F376328" wp14:editId="0AE3F0DE">
            <wp:simplePos x="0" y="0"/>
            <wp:positionH relativeFrom="margin">
              <wp:align>right</wp:align>
            </wp:positionH>
            <wp:positionV relativeFrom="page">
              <wp:posOffset>7802245</wp:posOffset>
            </wp:positionV>
            <wp:extent cx="1440000" cy="1440000"/>
            <wp:effectExtent l="0" t="0" r="0" b="8255"/>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sidR="00384032">
        <w:rPr>
          <w:rFonts w:eastAsia="+mn-ea"/>
          <w:color w:val="FFFFFF" w:themeColor="background1"/>
          <w:kern w:val="24"/>
          <w:sz w:val="36"/>
          <w:szCs w:val="36"/>
          <w:lang w:val="la-Latn"/>
        </w:rPr>
        <w:br w:type="page"/>
      </w:r>
    </w:p>
    <w:p w14:paraId="5B62A306" w14:textId="77777777" w:rsidR="00A803CD" w:rsidRDefault="00A803CD" w:rsidP="00A803CD">
      <w:pPr>
        <w:pStyle w:val="berschrift-ohneIndex"/>
        <w:rPr>
          <w:color w:val="CCCC00" w:themeColor="text2"/>
        </w:rPr>
      </w:pPr>
      <w:r>
        <w:lastRenderedPageBreak/>
        <w:t>Inhalt</w:t>
      </w:r>
      <w:r w:rsidRPr="00C47A40">
        <w:rPr>
          <w:color w:val="CCCC00" w:themeColor="text2"/>
        </w:rPr>
        <w:t>.</w:t>
      </w:r>
    </w:p>
    <w:p w14:paraId="72C95149" w14:textId="45C94863" w:rsidR="00EA765F" w:rsidRDefault="009A2BD5">
      <w:pPr>
        <w:pStyle w:val="Verzeichnis1"/>
        <w:rPr>
          <w:rFonts w:asciiTheme="minorHAnsi" w:eastAsiaTheme="minorEastAsia" w:hAnsiTheme="minorHAnsi" w:cstheme="minorBidi"/>
          <w:b w:val="0"/>
          <w:kern w:val="2"/>
          <w:sz w:val="24"/>
          <w:szCs w:val="24"/>
          <w:lang w:eastAsia="de-CH"/>
          <w14:ligatures w14:val="standardContextual"/>
        </w:rPr>
      </w:pPr>
      <w:r>
        <w:fldChar w:fldCharType="begin"/>
      </w:r>
      <w:r>
        <w:instrText xml:space="preserve"> TOC \o "2-3" \h \z \t "Überschrift 1;1" </w:instrText>
      </w:r>
      <w:r>
        <w:fldChar w:fldCharType="separate"/>
      </w:r>
      <w:hyperlink w:anchor="_Toc191243977" w:history="1">
        <w:r w:rsidR="00EA765F" w:rsidRPr="0092453B">
          <w:rPr>
            <w:rStyle w:val="Hyperlink"/>
          </w:rPr>
          <w:t>1</w:t>
        </w:r>
        <w:r w:rsidR="00EA765F">
          <w:rPr>
            <w:rFonts w:asciiTheme="minorHAnsi" w:eastAsiaTheme="minorEastAsia" w:hAnsiTheme="minorHAnsi" w:cstheme="minorBidi"/>
            <w:b w:val="0"/>
            <w:kern w:val="2"/>
            <w:sz w:val="24"/>
            <w:szCs w:val="24"/>
            <w:lang w:eastAsia="de-CH"/>
            <w14:ligatures w14:val="standardContextual"/>
          </w:rPr>
          <w:tab/>
        </w:r>
        <w:r w:rsidR="00EA765F" w:rsidRPr="0092453B">
          <w:rPr>
            <w:rStyle w:val="Hyperlink"/>
          </w:rPr>
          <w:t>Projektantrag Terminal Chat</w:t>
        </w:r>
        <w:r w:rsidR="00EA765F">
          <w:rPr>
            <w:webHidden/>
          </w:rPr>
          <w:tab/>
        </w:r>
        <w:r w:rsidR="00EA765F">
          <w:rPr>
            <w:webHidden/>
          </w:rPr>
          <w:fldChar w:fldCharType="begin"/>
        </w:r>
        <w:r w:rsidR="00EA765F">
          <w:rPr>
            <w:webHidden/>
          </w:rPr>
          <w:instrText xml:space="preserve"> PAGEREF _Toc191243977 \h </w:instrText>
        </w:r>
        <w:r w:rsidR="00EA765F">
          <w:rPr>
            <w:webHidden/>
          </w:rPr>
        </w:r>
        <w:r w:rsidR="00EA765F">
          <w:rPr>
            <w:webHidden/>
          </w:rPr>
          <w:fldChar w:fldCharType="separate"/>
        </w:r>
        <w:r w:rsidR="00EA765F">
          <w:rPr>
            <w:webHidden/>
          </w:rPr>
          <w:t>3</w:t>
        </w:r>
        <w:r w:rsidR="00EA765F">
          <w:rPr>
            <w:webHidden/>
          </w:rPr>
          <w:fldChar w:fldCharType="end"/>
        </w:r>
      </w:hyperlink>
    </w:p>
    <w:p w14:paraId="30405CC0" w14:textId="0479AAF4" w:rsidR="00EA765F" w:rsidRDefault="00EA765F">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1243978" w:history="1">
        <w:r w:rsidRPr="0092453B">
          <w:rPr>
            <w:rStyle w:val="Hyperlink"/>
          </w:rPr>
          <w:t>1.1</w:t>
        </w:r>
        <w:r>
          <w:rPr>
            <w:rFonts w:asciiTheme="minorHAnsi" w:eastAsiaTheme="minorEastAsia" w:hAnsiTheme="minorHAnsi" w:cstheme="minorBidi"/>
            <w:i w:val="0"/>
            <w:iCs w:val="0"/>
            <w:kern w:val="2"/>
            <w:sz w:val="24"/>
            <w:szCs w:val="24"/>
            <w:lang w:eastAsia="de-CH"/>
            <w14:ligatures w14:val="standardContextual"/>
          </w:rPr>
          <w:tab/>
        </w:r>
        <w:r w:rsidRPr="0092453B">
          <w:rPr>
            <w:rStyle w:val="Hyperlink"/>
          </w:rPr>
          <w:t>Ausgangslage</w:t>
        </w:r>
        <w:r>
          <w:rPr>
            <w:webHidden/>
          </w:rPr>
          <w:tab/>
        </w:r>
        <w:r>
          <w:rPr>
            <w:webHidden/>
          </w:rPr>
          <w:fldChar w:fldCharType="begin"/>
        </w:r>
        <w:r>
          <w:rPr>
            <w:webHidden/>
          </w:rPr>
          <w:instrText xml:space="preserve"> PAGEREF _Toc191243978 \h </w:instrText>
        </w:r>
        <w:r>
          <w:rPr>
            <w:webHidden/>
          </w:rPr>
        </w:r>
        <w:r>
          <w:rPr>
            <w:webHidden/>
          </w:rPr>
          <w:fldChar w:fldCharType="separate"/>
        </w:r>
        <w:r>
          <w:rPr>
            <w:webHidden/>
          </w:rPr>
          <w:t>3</w:t>
        </w:r>
        <w:r>
          <w:rPr>
            <w:webHidden/>
          </w:rPr>
          <w:fldChar w:fldCharType="end"/>
        </w:r>
      </w:hyperlink>
    </w:p>
    <w:p w14:paraId="3032F5B6" w14:textId="2667B01B" w:rsidR="00EA765F" w:rsidRDefault="00EA765F">
      <w:pPr>
        <w:pStyle w:val="Verzeichnis3"/>
        <w:rPr>
          <w:rFonts w:asciiTheme="minorHAnsi" w:eastAsiaTheme="minorEastAsia" w:hAnsiTheme="minorHAnsi" w:cstheme="minorBidi"/>
          <w:kern w:val="2"/>
          <w:sz w:val="24"/>
          <w:szCs w:val="24"/>
          <w:lang w:eastAsia="de-CH"/>
          <w14:ligatures w14:val="standardContextual"/>
        </w:rPr>
      </w:pPr>
      <w:hyperlink w:anchor="_Toc191243979" w:history="1">
        <w:r w:rsidRPr="0092453B">
          <w:rPr>
            <w:rStyle w:val="Hyperlink"/>
          </w:rPr>
          <w:t>1.1.1</w:t>
        </w:r>
        <w:r>
          <w:rPr>
            <w:rFonts w:asciiTheme="minorHAnsi" w:eastAsiaTheme="minorEastAsia" w:hAnsiTheme="minorHAnsi" w:cstheme="minorBidi"/>
            <w:kern w:val="2"/>
            <w:sz w:val="24"/>
            <w:szCs w:val="24"/>
            <w:lang w:eastAsia="de-CH"/>
            <w14:ligatures w14:val="standardContextual"/>
          </w:rPr>
          <w:tab/>
        </w:r>
        <w:r w:rsidRPr="0092453B">
          <w:rPr>
            <w:rStyle w:val="Hyperlink"/>
          </w:rPr>
          <w:t>Beschreibung</w:t>
        </w:r>
        <w:r>
          <w:rPr>
            <w:webHidden/>
          </w:rPr>
          <w:tab/>
        </w:r>
        <w:r>
          <w:rPr>
            <w:webHidden/>
          </w:rPr>
          <w:fldChar w:fldCharType="begin"/>
        </w:r>
        <w:r>
          <w:rPr>
            <w:webHidden/>
          </w:rPr>
          <w:instrText xml:space="preserve"> PAGEREF _Toc191243979 \h </w:instrText>
        </w:r>
        <w:r>
          <w:rPr>
            <w:webHidden/>
          </w:rPr>
        </w:r>
        <w:r>
          <w:rPr>
            <w:webHidden/>
          </w:rPr>
          <w:fldChar w:fldCharType="separate"/>
        </w:r>
        <w:r>
          <w:rPr>
            <w:webHidden/>
          </w:rPr>
          <w:t>3</w:t>
        </w:r>
        <w:r>
          <w:rPr>
            <w:webHidden/>
          </w:rPr>
          <w:fldChar w:fldCharType="end"/>
        </w:r>
      </w:hyperlink>
    </w:p>
    <w:p w14:paraId="2E09174B" w14:textId="4AB7E3AC" w:rsidR="00EA765F" w:rsidRDefault="00EA765F">
      <w:pPr>
        <w:pStyle w:val="Verzeichnis3"/>
        <w:rPr>
          <w:rFonts w:asciiTheme="minorHAnsi" w:eastAsiaTheme="minorEastAsia" w:hAnsiTheme="minorHAnsi" w:cstheme="minorBidi"/>
          <w:kern w:val="2"/>
          <w:sz w:val="24"/>
          <w:szCs w:val="24"/>
          <w:lang w:eastAsia="de-CH"/>
          <w14:ligatures w14:val="standardContextual"/>
        </w:rPr>
      </w:pPr>
      <w:hyperlink w:anchor="_Toc191243980" w:history="1">
        <w:r w:rsidRPr="0092453B">
          <w:rPr>
            <w:rStyle w:val="Hyperlink"/>
          </w:rPr>
          <w:t>1.1.2</w:t>
        </w:r>
        <w:r>
          <w:rPr>
            <w:rFonts w:asciiTheme="minorHAnsi" w:eastAsiaTheme="minorEastAsia" w:hAnsiTheme="minorHAnsi" w:cstheme="minorBidi"/>
            <w:kern w:val="2"/>
            <w:sz w:val="24"/>
            <w:szCs w:val="24"/>
            <w:lang w:eastAsia="de-CH"/>
            <w14:ligatures w14:val="standardContextual"/>
          </w:rPr>
          <w:tab/>
        </w:r>
        <w:r w:rsidRPr="0092453B">
          <w:rPr>
            <w:rStyle w:val="Hyperlink"/>
          </w:rPr>
          <w:t>Begründung</w:t>
        </w:r>
        <w:r>
          <w:rPr>
            <w:webHidden/>
          </w:rPr>
          <w:tab/>
        </w:r>
        <w:r>
          <w:rPr>
            <w:webHidden/>
          </w:rPr>
          <w:fldChar w:fldCharType="begin"/>
        </w:r>
        <w:r>
          <w:rPr>
            <w:webHidden/>
          </w:rPr>
          <w:instrText xml:space="preserve"> PAGEREF _Toc191243980 \h </w:instrText>
        </w:r>
        <w:r>
          <w:rPr>
            <w:webHidden/>
          </w:rPr>
        </w:r>
        <w:r>
          <w:rPr>
            <w:webHidden/>
          </w:rPr>
          <w:fldChar w:fldCharType="separate"/>
        </w:r>
        <w:r>
          <w:rPr>
            <w:webHidden/>
          </w:rPr>
          <w:t>3</w:t>
        </w:r>
        <w:r>
          <w:rPr>
            <w:webHidden/>
          </w:rPr>
          <w:fldChar w:fldCharType="end"/>
        </w:r>
      </w:hyperlink>
    </w:p>
    <w:p w14:paraId="2DCF595C" w14:textId="10AE8F1B" w:rsidR="00EA765F" w:rsidRDefault="00EA765F">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1243981" w:history="1">
        <w:r w:rsidRPr="0092453B">
          <w:rPr>
            <w:rStyle w:val="Hyperlink"/>
          </w:rPr>
          <w:t>1.2</w:t>
        </w:r>
        <w:r>
          <w:rPr>
            <w:rFonts w:asciiTheme="minorHAnsi" w:eastAsiaTheme="minorEastAsia" w:hAnsiTheme="minorHAnsi" w:cstheme="minorBidi"/>
            <w:i w:val="0"/>
            <w:iCs w:val="0"/>
            <w:kern w:val="2"/>
            <w:sz w:val="24"/>
            <w:szCs w:val="24"/>
            <w:lang w:eastAsia="de-CH"/>
            <w14:ligatures w14:val="standardContextual"/>
          </w:rPr>
          <w:tab/>
        </w:r>
        <w:r w:rsidRPr="0092453B">
          <w:rPr>
            <w:rStyle w:val="Hyperlink"/>
          </w:rPr>
          <w:t>Gestaltungsbereich</w:t>
        </w:r>
        <w:r>
          <w:rPr>
            <w:webHidden/>
          </w:rPr>
          <w:tab/>
        </w:r>
        <w:r>
          <w:rPr>
            <w:webHidden/>
          </w:rPr>
          <w:fldChar w:fldCharType="begin"/>
        </w:r>
        <w:r>
          <w:rPr>
            <w:webHidden/>
          </w:rPr>
          <w:instrText xml:space="preserve"> PAGEREF _Toc191243981 \h </w:instrText>
        </w:r>
        <w:r>
          <w:rPr>
            <w:webHidden/>
          </w:rPr>
        </w:r>
        <w:r>
          <w:rPr>
            <w:webHidden/>
          </w:rPr>
          <w:fldChar w:fldCharType="separate"/>
        </w:r>
        <w:r>
          <w:rPr>
            <w:webHidden/>
          </w:rPr>
          <w:t>3</w:t>
        </w:r>
        <w:r>
          <w:rPr>
            <w:webHidden/>
          </w:rPr>
          <w:fldChar w:fldCharType="end"/>
        </w:r>
      </w:hyperlink>
    </w:p>
    <w:p w14:paraId="06A3F258" w14:textId="0FC1995C" w:rsidR="00EA765F" w:rsidRDefault="00EA765F">
      <w:pPr>
        <w:pStyle w:val="Verzeichnis3"/>
        <w:rPr>
          <w:rFonts w:asciiTheme="minorHAnsi" w:eastAsiaTheme="minorEastAsia" w:hAnsiTheme="minorHAnsi" w:cstheme="minorBidi"/>
          <w:kern w:val="2"/>
          <w:sz w:val="24"/>
          <w:szCs w:val="24"/>
          <w:lang w:eastAsia="de-CH"/>
          <w14:ligatures w14:val="standardContextual"/>
        </w:rPr>
      </w:pPr>
      <w:hyperlink w:anchor="_Toc191243982" w:history="1">
        <w:r w:rsidRPr="0092453B">
          <w:rPr>
            <w:rStyle w:val="Hyperlink"/>
          </w:rPr>
          <w:t>1.2.1</w:t>
        </w:r>
        <w:r>
          <w:rPr>
            <w:rFonts w:asciiTheme="minorHAnsi" w:eastAsiaTheme="minorEastAsia" w:hAnsiTheme="minorHAnsi" w:cstheme="minorBidi"/>
            <w:kern w:val="2"/>
            <w:sz w:val="24"/>
            <w:szCs w:val="24"/>
            <w:lang w:eastAsia="de-CH"/>
            <w14:ligatures w14:val="standardContextual"/>
          </w:rPr>
          <w:tab/>
        </w:r>
        <w:r w:rsidRPr="0092453B">
          <w:rPr>
            <w:rStyle w:val="Hyperlink"/>
          </w:rPr>
          <w:t>Behandelte Themen</w:t>
        </w:r>
        <w:r>
          <w:rPr>
            <w:webHidden/>
          </w:rPr>
          <w:tab/>
        </w:r>
        <w:r>
          <w:rPr>
            <w:webHidden/>
          </w:rPr>
          <w:fldChar w:fldCharType="begin"/>
        </w:r>
        <w:r>
          <w:rPr>
            <w:webHidden/>
          </w:rPr>
          <w:instrText xml:space="preserve"> PAGEREF _Toc191243982 \h </w:instrText>
        </w:r>
        <w:r>
          <w:rPr>
            <w:webHidden/>
          </w:rPr>
        </w:r>
        <w:r>
          <w:rPr>
            <w:webHidden/>
          </w:rPr>
          <w:fldChar w:fldCharType="separate"/>
        </w:r>
        <w:r>
          <w:rPr>
            <w:webHidden/>
          </w:rPr>
          <w:t>3</w:t>
        </w:r>
        <w:r>
          <w:rPr>
            <w:webHidden/>
          </w:rPr>
          <w:fldChar w:fldCharType="end"/>
        </w:r>
      </w:hyperlink>
    </w:p>
    <w:p w14:paraId="5A94DE3A" w14:textId="2C459831" w:rsidR="00EA765F" w:rsidRDefault="00EA765F">
      <w:pPr>
        <w:pStyle w:val="Verzeichnis3"/>
        <w:rPr>
          <w:rFonts w:asciiTheme="minorHAnsi" w:eastAsiaTheme="minorEastAsia" w:hAnsiTheme="minorHAnsi" w:cstheme="minorBidi"/>
          <w:kern w:val="2"/>
          <w:sz w:val="24"/>
          <w:szCs w:val="24"/>
          <w:lang w:eastAsia="de-CH"/>
          <w14:ligatures w14:val="standardContextual"/>
        </w:rPr>
      </w:pPr>
      <w:hyperlink w:anchor="_Toc191243983" w:history="1">
        <w:r w:rsidRPr="0092453B">
          <w:rPr>
            <w:rStyle w:val="Hyperlink"/>
          </w:rPr>
          <w:t>1.2.2</w:t>
        </w:r>
        <w:r>
          <w:rPr>
            <w:rFonts w:asciiTheme="minorHAnsi" w:eastAsiaTheme="minorEastAsia" w:hAnsiTheme="minorHAnsi" w:cstheme="minorBidi"/>
            <w:kern w:val="2"/>
            <w:sz w:val="24"/>
            <w:szCs w:val="24"/>
            <w:lang w:eastAsia="de-CH"/>
            <w14:ligatures w14:val="standardContextual"/>
          </w:rPr>
          <w:tab/>
        </w:r>
        <w:r w:rsidRPr="0092453B">
          <w:rPr>
            <w:rStyle w:val="Hyperlink"/>
          </w:rPr>
          <w:t>Erwarteter Lernbereich</w:t>
        </w:r>
        <w:r>
          <w:rPr>
            <w:webHidden/>
          </w:rPr>
          <w:tab/>
        </w:r>
        <w:r>
          <w:rPr>
            <w:webHidden/>
          </w:rPr>
          <w:fldChar w:fldCharType="begin"/>
        </w:r>
        <w:r>
          <w:rPr>
            <w:webHidden/>
          </w:rPr>
          <w:instrText xml:space="preserve"> PAGEREF _Toc191243983 \h </w:instrText>
        </w:r>
        <w:r>
          <w:rPr>
            <w:webHidden/>
          </w:rPr>
        </w:r>
        <w:r>
          <w:rPr>
            <w:webHidden/>
          </w:rPr>
          <w:fldChar w:fldCharType="separate"/>
        </w:r>
        <w:r>
          <w:rPr>
            <w:webHidden/>
          </w:rPr>
          <w:t>3</w:t>
        </w:r>
        <w:r>
          <w:rPr>
            <w:webHidden/>
          </w:rPr>
          <w:fldChar w:fldCharType="end"/>
        </w:r>
      </w:hyperlink>
    </w:p>
    <w:p w14:paraId="1C1E431F" w14:textId="5A992C43" w:rsidR="00EA765F" w:rsidRDefault="00EA765F">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1243984" w:history="1">
        <w:r w:rsidRPr="0092453B">
          <w:rPr>
            <w:rStyle w:val="Hyperlink"/>
          </w:rPr>
          <w:t>1.3</w:t>
        </w:r>
        <w:r>
          <w:rPr>
            <w:rFonts w:asciiTheme="minorHAnsi" w:eastAsiaTheme="minorEastAsia" w:hAnsiTheme="minorHAnsi" w:cstheme="minorBidi"/>
            <w:i w:val="0"/>
            <w:iCs w:val="0"/>
            <w:kern w:val="2"/>
            <w:sz w:val="24"/>
            <w:szCs w:val="24"/>
            <w:lang w:eastAsia="de-CH"/>
            <w14:ligatures w14:val="standardContextual"/>
          </w:rPr>
          <w:tab/>
        </w:r>
        <w:r w:rsidRPr="0092453B">
          <w:rPr>
            <w:rStyle w:val="Hyperlink"/>
          </w:rPr>
          <w:t>Ziele &amp; Ergebnisse</w:t>
        </w:r>
        <w:r>
          <w:rPr>
            <w:webHidden/>
          </w:rPr>
          <w:tab/>
        </w:r>
        <w:r>
          <w:rPr>
            <w:webHidden/>
          </w:rPr>
          <w:fldChar w:fldCharType="begin"/>
        </w:r>
        <w:r>
          <w:rPr>
            <w:webHidden/>
          </w:rPr>
          <w:instrText xml:space="preserve"> PAGEREF _Toc191243984 \h </w:instrText>
        </w:r>
        <w:r>
          <w:rPr>
            <w:webHidden/>
          </w:rPr>
        </w:r>
        <w:r>
          <w:rPr>
            <w:webHidden/>
          </w:rPr>
          <w:fldChar w:fldCharType="separate"/>
        </w:r>
        <w:r>
          <w:rPr>
            <w:webHidden/>
          </w:rPr>
          <w:t>4</w:t>
        </w:r>
        <w:r>
          <w:rPr>
            <w:webHidden/>
          </w:rPr>
          <w:fldChar w:fldCharType="end"/>
        </w:r>
      </w:hyperlink>
    </w:p>
    <w:p w14:paraId="5001ACE4" w14:textId="06659BF6" w:rsidR="00EA765F" w:rsidRDefault="00EA765F">
      <w:pPr>
        <w:pStyle w:val="Verzeichnis3"/>
        <w:rPr>
          <w:rFonts w:asciiTheme="minorHAnsi" w:eastAsiaTheme="minorEastAsia" w:hAnsiTheme="minorHAnsi" w:cstheme="minorBidi"/>
          <w:kern w:val="2"/>
          <w:sz w:val="24"/>
          <w:szCs w:val="24"/>
          <w:lang w:eastAsia="de-CH"/>
          <w14:ligatures w14:val="standardContextual"/>
        </w:rPr>
      </w:pPr>
      <w:hyperlink w:anchor="_Toc191243985" w:history="1">
        <w:r w:rsidRPr="0092453B">
          <w:rPr>
            <w:rStyle w:val="Hyperlink"/>
          </w:rPr>
          <w:t>1.3.1</w:t>
        </w:r>
        <w:r>
          <w:rPr>
            <w:rFonts w:asciiTheme="minorHAnsi" w:eastAsiaTheme="minorEastAsia" w:hAnsiTheme="minorHAnsi" w:cstheme="minorBidi"/>
            <w:kern w:val="2"/>
            <w:sz w:val="24"/>
            <w:szCs w:val="24"/>
            <w:lang w:eastAsia="de-CH"/>
            <w14:ligatures w14:val="standardContextual"/>
          </w:rPr>
          <w:tab/>
        </w:r>
        <w:r w:rsidRPr="0092453B">
          <w:rPr>
            <w:rStyle w:val="Hyperlink"/>
          </w:rPr>
          <w:t>Meine Ziele</w:t>
        </w:r>
        <w:r>
          <w:rPr>
            <w:webHidden/>
          </w:rPr>
          <w:tab/>
        </w:r>
        <w:r>
          <w:rPr>
            <w:webHidden/>
          </w:rPr>
          <w:fldChar w:fldCharType="begin"/>
        </w:r>
        <w:r>
          <w:rPr>
            <w:webHidden/>
          </w:rPr>
          <w:instrText xml:space="preserve"> PAGEREF _Toc191243985 \h </w:instrText>
        </w:r>
        <w:r>
          <w:rPr>
            <w:webHidden/>
          </w:rPr>
        </w:r>
        <w:r>
          <w:rPr>
            <w:webHidden/>
          </w:rPr>
          <w:fldChar w:fldCharType="separate"/>
        </w:r>
        <w:r>
          <w:rPr>
            <w:webHidden/>
          </w:rPr>
          <w:t>4</w:t>
        </w:r>
        <w:r>
          <w:rPr>
            <w:webHidden/>
          </w:rPr>
          <w:fldChar w:fldCharType="end"/>
        </w:r>
      </w:hyperlink>
    </w:p>
    <w:p w14:paraId="6B527C3E" w14:textId="7E56D943" w:rsidR="00EA765F" w:rsidRDefault="00EA765F">
      <w:pPr>
        <w:pStyle w:val="Verzeichnis3"/>
        <w:rPr>
          <w:rFonts w:asciiTheme="minorHAnsi" w:eastAsiaTheme="minorEastAsia" w:hAnsiTheme="minorHAnsi" w:cstheme="minorBidi"/>
          <w:kern w:val="2"/>
          <w:sz w:val="24"/>
          <w:szCs w:val="24"/>
          <w:lang w:eastAsia="de-CH"/>
          <w14:ligatures w14:val="standardContextual"/>
        </w:rPr>
      </w:pPr>
      <w:hyperlink w:anchor="_Toc191243986" w:history="1">
        <w:r w:rsidRPr="0092453B">
          <w:rPr>
            <w:rStyle w:val="Hyperlink"/>
          </w:rPr>
          <w:t>1.3.2</w:t>
        </w:r>
        <w:r>
          <w:rPr>
            <w:rFonts w:asciiTheme="minorHAnsi" w:eastAsiaTheme="minorEastAsia" w:hAnsiTheme="minorHAnsi" w:cstheme="minorBidi"/>
            <w:kern w:val="2"/>
            <w:sz w:val="24"/>
            <w:szCs w:val="24"/>
            <w:lang w:eastAsia="de-CH"/>
            <w14:ligatures w14:val="standardContextual"/>
          </w:rPr>
          <w:tab/>
        </w:r>
        <w:r w:rsidRPr="0092453B">
          <w:rPr>
            <w:rStyle w:val="Hyperlink"/>
          </w:rPr>
          <w:t>Das Endprodukt</w:t>
        </w:r>
        <w:r>
          <w:rPr>
            <w:webHidden/>
          </w:rPr>
          <w:tab/>
        </w:r>
        <w:r>
          <w:rPr>
            <w:webHidden/>
          </w:rPr>
          <w:fldChar w:fldCharType="begin"/>
        </w:r>
        <w:r>
          <w:rPr>
            <w:webHidden/>
          </w:rPr>
          <w:instrText xml:space="preserve"> PAGEREF _Toc191243986 \h </w:instrText>
        </w:r>
        <w:r>
          <w:rPr>
            <w:webHidden/>
          </w:rPr>
        </w:r>
        <w:r>
          <w:rPr>
            <w:webHidden/>
          </w:rPr>
          <w:fldChar w:fldCharType="separate"/>
        </w:r>
        <w:r>
          <w:rPr>
            <w:webHidden/>
          </w:rPr>
          <w:t>4</w:t>
        </w:r>
        <w:r>
          <w:rPr>
            <w:webHidden/>
          </w:rPr>
          <w:fldChar w:fldCharType="end"/>
        </w:r>
      </w:hyperlink>
    </w:p>
    <w:p w14:paraId="5675596C" w14:textId="23CAD0EC" w:rsidR="00EA765F" w:rsidRDefault="00EA765F">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1243987" w:history="1">
        <w:r w:rsidRPr="0092453B">
          <w:rPr>
            <w:rStyle w:val="Hyperlink"/>
          </w:rPr>
          <w:t>1.4</w:t>
        </w:r>
        <w:r>
          <w:rPr>
            <w:rFonts w:asciiTheme="minorHAnsi" w:eastAsiaTheme="minorEastAsia" w:hAnsiTheme="minorHAnsi" w:cstheme="minorBidi"/>
            <w:i w:val="0"/>
            <w:iCs w:val="0"/>
            <w:kern w:val="2"/>
            <w:sz w:val="24"/>
            <w:szCs w:val="24"/>
            <w:lang w:eastAsia="de-CH"/>
            <w14:ligatures w14:val="standardContextual"/>
          </w:rPr>
          <w:tab/>
        </w:r>
        <w:r w:rsidRPr="0092453B">
          <w:rPr>
            <w:rStyle w:val="Hyperlink"/>
          </w:rPr>
          <w:t>Gestaltungsablauf</w:t>
        </w:r>
        <w:r>
          <w:rPr>
            <w:webHidden/>
          </w:rPr>
          <w:tab/>
        </w:r>
        <w:r>
          <w:rPr>
            <w:webHidden/>
          </w:rPr>
          <w:fldChar w:fldCharType="begin"/>
        </w:r>
        <w:r>
          <w:rPr>
            <w:webHidden/>
          </w:rPr>
          <w:instrText xml:space="preserve"> PAGEREF _Toc191243987 \h </w:instrText>
        </w:r>
        <w:r>
          <w:rPr>
            <w:webHidden/>
          </w:rPr>
        </w:r>
        <w:r>
          <w:rPr>
            <w:webHidden/>
          </w:rPr>
          <w:fldChar w:fldCharType="separate"/>
        </w:r>
        <w:r>
          <w:rPr>
            <w:webHidden/>
          </w:rPr>
          <w:t>4</w:t>
        </w:r>
        <w:r>
          <w:rPr>
            <w:webHidden/>
          </w:rPr>
          <w:fldChar w:fldCharType="end"/>
        </w:r>
      </w:hyperlink>
    </w:p>
    <w:p w14:paraId="6EF46AA9" w14:textId="434909DF" w:rsidR="00EA765F" w:rsidRDefault="00EA765F">
      <w:pPr>
        <w:pStyle w:val="Verzeichnis3"/>
        <w:rPr>
          <w:rFonts w:asciiTheme="minorHAnsi" w:eastAsiaTheme="minorEastAsia" w:hAnsiTheme="minorHAnsi" w:cstheme="minorBidi"/>
          <w:kern w:val="2"/>
          <w:sz w:val="24"/>
          <w:szCs w:val="24"/>
          <w:lang w:eastAsia="de-CH"/>
          <w14:ligatures w14:val="standardContextual"/>
        </w:rPr>
      </w:pPr>
      <w:hyperlink w:anchor="_Toc191243988" w:history="1">
        <w:r w:rsidRPr="0092453B">
          <w:rPr>
            <w:rStyle w:val="Hyperlink"/>
          </w:rPr>
          <w:t>1.4.1</w:t>
        </w:r>
        <w:r>
          <w:rPr>
            <w:rFonts w:asciiTheme="minorHAnsi" w:eastAsiaTheme="minorEastAsia" w:hAnsiTheme="minorHAnsi" w:cstheme="minorBidi"/>
            <w:kern w:val="2"/>
            <w:sz w:val="24"/>
            <w:szCs w:val="24"/>
            <w:lang w:eastAsia="de-CH"/>
            <w14:ligatures w14:val="standardContextual"/>
          </w:rPr>
          <w:tab/>
        </w:r>
        <w:r w:rsidRPr="0092453B">
          <w:rPr>
            <w:rStyle w:val="Hyperlink"/>
          </w:rPr>
          <w:t>Grober Zeitplan</w:t>
        </w:r>
        <w:r>
          <w:rPr>
            <w:webHidden/>
          </w:rPr>
          <w:tab/>
        </w:r>
        <w:r>
          <w:rPr>
            <w:webHidden/>
          </w:rPr>
          <w:fldChar w:fldCharType="begin"/>
        </w:r>
        <w:r>
          <w:rPr>
            <w:webHidden/>
          </w:rPr>
          <w:instrText xml:space="preserve"> PAGEREF _Toc191243988 \h </w:instrText>
        </w:r>
        <w:r>
          <w:rPr>
            <w:webHidden/>
          </w:rPr>
        </w:r>
        <w:r>
          <w:rPr>
            <w:webHidden/>
          </w:rPr>
          <w:fldChar w:fldCharType="separate"/>
        </w:r>
        <w:r>
          <w:rPr>
            <w:webHidden/>
          </w:rPr>
          <w:t>4</w:t>
        </w:r>
        <w:r>
          <w:rPr>
            <w:webHidden/>
          </w:rPr>
          <w:fldChar w:fldCharType="end"/>
        </w:r>
      </w:hyperlink>
    </w:p>
    <w:p w14:paraId="31ACBAD9" w14:textId="01ED0FF8" w:rsidR="00EA765F" w:rsidRDefault="00EA765F">
      <w:pPr>
        <w:pStyle w:val="Verzeichnis3"/>
        <w:rPr>
          <w:rFonts w:asciiTheme="minorHAnsi" w:eastAsiaTheme="minorEastAsia" w:hAnsiTheme="minorHAnsi" w:cstheme="minorBidi"/>
          <w:kern w:val="2"/>
          <w:sz w:val="24"/>
          <w:szCs w:val="24"/>
          <w:lang w:eastAsia="de-CH"/>
          <w14:ligatures w14:val="standardContextual"/>
        </w:rPr>
      </w:pPr>
      <w:hyperlink w:anchor="_Toc191243989" w:history="1">
        <w:r w:rsidRPr="0092453B">
          <w:rPr>
            <w:rStyle w:val="Hyperlink"/>
          </w:rPr>
          <w:t>1.4.2</w:t>
        </w:r>
        <w:r>
          <w:rPr>
            <w:rFonts w:asciiTheme="minorHAnsi" w:eastAsiaTheme="minorEastAsia" w:hAnsiTheme="minorHAnsi" w:cstheme="minorBidi"/>
            <w:kern w:val="2"/>
            <w:sz w:val="24"/>
            <w:szCs w:val="24"/>
            <w:lang w:eastAsia="de-CH"/>
            <w14:ligatures w14:val="standardContextual"/>
          </w:rPr>
          <w:tab/>
        </w:r>
        <w:r w:rsidRPr="0092453B">
          <w:rPr>
            <w:rStyle w:val="Hyperlink"/>
          </w:rPr>
          <w:t>Grobe To-Do Liste</w:t>
        </w:r>
        <w:r>
          <w:rPr>
            <w:webHidden/>
          </w:rPr>
          <w:tab/>
        </w:r>
        <w:r>
          <w:rPr>
            <w:webHidden/>
          </w:rPr>
          <w:fldChar w:fldCharType="begin"/>
        </w:r>
        <w:r>
          <w:rPr>
            <w:webHidden/>
          </w:rPr>
          <w:instrText xml:space="preserve"> PAGEREF _Toc191243989 \h </w:instrText>
        </w:r>
        <w:r>
          <w:rPr>
            <w:webHidden/>
          </w:rPr>
        </w:r>
        <w:r>
          <w:rPr>
            <w:webHidden/>
          </w:rPr>
          <w:fldChar w:fldCharType="separate"/>
        </w:r>
        <w:r>
          <w:rPr>
            <w:webHidden/>
          </w:rPr>
          <w:t>4</w:t>
        </w:r>
        <w:r>
          <w:rPr>
            <w:webHidden/>
          </w:rPr>
          <w:fldChar w:fldCharType="end"/>
        </w:r>
      </w:hyperlink>
    </w:p>
    <w:p w14:paraId="4A88EE93" w14:textId="37877423" w:rsidR="00EA765F" w:rsidRDefault="00EA765F">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1243990" w:history="1">
        <w:r w:rsidRPr="0092453B">
          <w:rPr>
            <w:rStyle w:val="Hyperlink"/>
          </w:rPr>
          <w:t>1.5</w:t>
        </w:r>
        <w:r>
          <w:rPr>
            <w:rFonts w:asciiTheme="minorHAnsi" w:eastAsiaTheme="minorEastAsia" w:hAnsiTheme="minorHAnsi" w:cstheme="minorBidi"/>
            <w:i w:val="0"/>
            <w:iCs w:val="0"/>
            <w:kern w:val="2"/>
            <w:sz w:val="24"/>
            <w:szCs w:val="24"/>
            <w:lang w:eastAsia="de-CH"/>
            <w14:ligatures w14:val="standardContextual"/>
          </w:rPr>
          <w:tab/>
        </w:r>
        <w:r w:rsidRPr="0092453B">
          <w:rPr>
            <w:rStyle w:val="Hyperlink"/>
          </w:rPr>
          <w:t>Aufwand &amp; Kosten</w:t>
        </w:r>
        <w:r>
          <w:rPr>
            <w:webHidden/>
          </w:rPr>
          <w:tab/>
        </w:r>
        <w:r>
          <w:rPr>
            <w:webHidden/>
          </w:rPr>
          <w:fldChar w:fldCharType="begin"/>
        </w:r>
        <w:r>
          <w:rPr>
            <w:webHidden/>
          </w:rPr>
          <w:instrText xml:space="preserve"> PAGEREF _Toc191243990 \h </w:instrText>
        </w:r>
        <w:r>
          <w:rPr>
            <w:webHidden/>
          </w:rPr>
        </w:r>
        <w:r>
          <w:rPr>
            <w:webHidden/>
          </w:rPr>
          <w:fldChar w:fldCharType="separate"/>
        </w:r>
        <w:r>
          <w:rPr>
            <w:webHidden/>
          </w:rPr>
          <w:t>5</w:t>
        </w:r>
        <w:r>
          <w:rPr>
            <w:webHidden/>
          </w:rPr>
          <w:fldChar w:fldCharType="end"/>
        </w:r>
      </w:hyperlink>
    </w:p>
    <w:p w14:paraId="02354BC8" w14:textId="1EF66633" w:rsidR="00EA765F" w:rsidRDefault="00EA765F">
      <w:pPr>
        <w:pStyle w:val="Verzeichnis3"/>
        <w:rPr>
          <w:rFonts w:asciiTheme="minorHAnsi" w:eastAsiaTheme="minorEastAsia" w:hAnsiTheme="minorHAnsi" w:cstheme="minorBidi"/>
          <w:kern w:val="2"/>
          <w:sz w:val="24"/>
          <w:szCs w:val="24"/>
          <w:lang w:eastAsia="de-CH"/>
          <w14:ligatures w14:val="standardContextual"/>
        </w:rPr>
      </w:pPr>
      <w:hyperlink w:anchor="_Toc191243991" w:history="1">
        <w:r w:rsidRPr="0092453B">
          <w:rPr>
            <w:rStyle w:val="Hyperlink"/>
          </w:rPr>
          <w:t>1.5.1</w:t>
        </w:r>
        <w:r>
          <w:rPr>
            <w:rFonts w:asciiTheme="minorHAnsi" w:eastAsiaTheme="minorEastAsia" w:hAnsiTheme="minorHAnsi" w:cstheme="minorBidi"/>
            <w:kern w:val="2"/>
            <w:sz w:val="24"/>
            <w:szCs w:val="24"/>
            <w:lang w:eastAsia="de-CH"/>
            <w14:ligatures w14:val="standardContextual"/>
          </w:rPr>
          <w:tab/>
        </w:r>
        <w:r w:rsidRPr="0092453B">
          <w:rPr>
            <w:rStyle w:val="Hyperlink"/>
          </w:rPr>
          <w:t>Materialien</w:t>
        </w:r>
        <w:r>
          <w:rPr>
            <w:webHidden/>
          </w:rPr>
          <w:tab/>
        </w:r>
        <w:r>
          <w:rPr>
            <w:webHidden/>
          </w:rPr>
          <w:fldChar w:fldCharType="begin"/>
        </w:r>
        <w:r>
          <w:rPr>
            <w:webHidden/>
          </w:rPr>
          <w:instrText xml:space="preserve"> PAGEREF _Toc191243991 \h </w:instrText>
        </w:r>
        <w:r>
          <w:rPr>
            <w:webHidden/>
          </w:rPr>
        </w:r>
        <w:r>
          <w:rPr>
            <w:webHidden/>
          </w:rPr>
          <w:fldChar w:fldCharType="separate"/>
        </w:r>
        <w:r>
          <w:rPr>
            <w:webHidden/>
          </w:rPr>
          <w:t>5</w:t>
        </w:r>
        <w:r>
          <w:rPr>
            <w:webHidden/>
          </w:rPr>
          <w:fldChar w:fldCharType="end"/>
        </w:r>
      </w:hyperlink>
    </w:p>
    <w:p w14:paraId="51A8EAFB" w14:textId="01499AC5" w:rsidR="00EA765F" w:rsidRDefault="00EA765F">
      <w:pPr>
        <w:pStyle w:val="Verzeichnis3"/>
        <w:rPr>
          <w:rFonts w:asciiTheme="minorHAnsi" w:eastAsiaTheme="minorEastAsia" w:hAnsiTheme="minorHAnsi" w:cstheme="minorBidi"/>
          <w:kern w:val="2"/>
          <w:sz w:val="24"/>
          <w:szCs w:val="24"/>
          <w:lang w:eastAsia="de-CH"/>
          <w14:ligatures w14:val="standardContextual"/>
        </w:rPr>
      </w:pPr>
      <w:hyperlink w:anchor="_Toc191243992" w:history="1">
        <w:r w:rsidRPr="0092453B">
          <w:rPr>
            <w:rStyle w:val="Hyperlink"/>
          </w:rPr>
          <w:t>1.5.2</w:t>
        </w:r>
        <w:r>
          <w:rPr>
            <w:rFonts w:asciiTheme="minorHAnsi" w:eastAsiaTheme="minorEastAsia" w:hAnsiTheme="minorHAnsi" w:cstheme="minorBidi"/>
            <w:kern w:val="2"/>
            <w:sz w:val="24"/>
            <w:szCs w:val="24"/>
            <w:lang w:eastAsia="de-CH"/>
            <w14:ligatures w14:val="standardContextual"/>
          </w:rPr>
          <w:tab/>
        </w:r>
        <w:r w:rsidRPr="0092453B">
          <w:rPr>
            <w:rStyle w:val="Hyperlink"/>
          </w:rPr>
          <w:t>Aufwand</w:t>
        </w:r>
        <w:r>
          <w:rPr>
            <w:webHidden/>
          </w:rPr>
          <w:tab/>
        </w:r>
        <w:r>
          <w:rPr>
            <w:webHidden/>
          </w:rPr>
          <w:fldChar w:fldCharType="begin"/>
        </w:r>
        <w:r>
          <w:rPr>
            <w:webHidden/>
          </w:rPr>
          <w:instrText xml:space="preserve"> PAGEREF _Toc191243992 \h </w:instrText>
        </w:r>
        <w:r>
          <w:rPr>
            <w:webHidden/>
          </w:rPr>
        </w:r>
        <w:r>
          <w:rPr>
            <w:webHidden/>
          </w:rPr>
          <w:fldChar w:fldCharType="separate"/>
        </w:r>
        <w:r>
          <w:rPr>
            <w:webHidden/>
          </w:rPr>
          <w:t>5</w:t>
        </w:r>
        <w:r>
          <w:rPr>
            <w:webHidden/>
          </w:rPr>
          <w:fldChar w:fldCharType="end"/>
        </w:r>
      </w:hyperlink>
    </w:p>
    <w:p w14:paraId="584B8949" w14:textId="5445308A" w:rsidR="00EA765F" w:rsidRDefault="00EA765F">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1243993" w:history="1">
        <w:r w:rsidRPr="0092453B">
          <w:rPr>
            <w:rStyle w:val="Hyperlink"/>
          </w:rPr>
          <w:t>1.6</w:t>
        </w:r>
        <w:r>
          <w:rPr>
            <w:rFonts w:asciiTheme="minorHAnsi" w:eastAsiaTheme="minorEastAsia" w:hAnsiTheme="minorHAnsi" w:cstheme="minorBidi"/>
            <w:i w:val="0"/>
            <w:iCs w:val="0"/>
            <w:kern w:val="2"/>
            <w:sz w:val="24"/>
            <w:szCs w:val="24"/>
            <w:lang w:eastAsia="de-CH"/>
            <w14:ligatures w14:val="standardContextual"/>
          </w:rPr>
          <w:tab/>
        </w:r>
        <w:r w:rsidRPr="0092453B">
          <w:rPr>
            <w:rStyle w:val="Hyperlink"/>
          </w:rPr>
          <w:t>Termine</w:t>
        </w:r>
        <w:r>
          <w:rPr>
            <w:webHidden/>
          </w:rPr>
          <w:tab/>
        </w:r>
        <w:r>
          <w:rPr>
            <w:webHidden/>
          </w:rPr>
          <w:fldChar w:fldCharType="begin"/>
        </w:r>
        <w:r>
          <w:rPr>
            <w:webHidden/>
          </w:rPr>
          <w:instrText xml:space="preserve"> PAGEREF _Toc191243993 \h </w:instrText>
        </w:r>
        <w:r>
          <w:rPr>
            <w:webHidden/>
          </w:rPr>
        </w:r>
        <w:r>
          <w:rPr>
            <w:webHidden/>
          </w:rPr>
          <w:fldChar w:fldCharType="separate"/>
        </w:r>
        <w:r>
          <w:rPr>
            <w:webHidden/>
          </w:rPr>
          <w:t>5</w:t>
        </w:r>
        <w:r>
          <w:rPr>
            <w:webHidden/>
          </w:rPr>
          <w:fldChar w:fldCharType="end"/>
        </w:r>
      </w:hyperlink>
    </w:p>
    <w:p w14:paraId="64DE87CA" w14:textId="124901DA" w:rsidR="00EA765F" w:rsidRDefault="00EA765F">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1243994" w:history="1">
        <w:r w:rsidRPr="0092453B">
          <w:rPr>
            <w:rStyle w:val="Hyperlink"/>
          </w:rPr>
          <w:t>1.7</w:t>
        </w:r>
        <w:r>
          <w:rPr>
            <w:rFonts w:asciiTheme="minorHAnsi" w:eastAsiaTheme="minorEastAsia" w:hAnsiTheme="minorHAnsi" w:cstheme="minorBidi"/>
            <w:i w:val="0"/>
            <w:iCs w:val="0"/>
            <w:kern w:val="2"/>
            <w:sz w:val="24"/>
            <w:szCs w:val="24"/>
            <w:lang w:eastAsia="de-CH"/>
            <w14:ligatures w14:val="standardContextual"/>
          </w:rPr>
          <w:tab/>
        </w:r>
        <w:r w:rsidRPr="0092453B">
          <w:rPr>
            <w:rStyle w:val="Hyperlink"/>
          </w:rPr>
          <w:t>Begründung der Attraktivität</w:t>
        </w:r>
        <w:r>
          <w:rPr>
            <w:webHidden/>
          </w:rPr>
          <w:tab/>
        </w:r>
        <w:r>
          <w:rPr>
            <w:webHidden/>
          </w:rPr>
          <w:fldChar w:fldCharType="begin"/>
        </w:r>
        <w:r>
          <w:rPr>
            <w:webHidden/>
          </w:rPr>
          <w:instrText xml:space="preserve"> PAGEREF _Toc191243994 \h </w:instrText>
        </w:r>
        <w:r>
          <w:rPr>
            <w:webHidden/>
          </w:rPr>
        </w:r>
        <w:r>
          <w:rPr>
            <w:webHidden/>
          </w:rPr>
          <w:fldChar w:fldCharType="separate"/>
        </w:r>
        <w:r>
          <w:rPr>
            <w:webHidden/>
          </w:rPr>
          <w:t>5</w:t>
        </w:r>
        <w:r>
          <w:rPr>
            <w:webHidden/>
          </w:rPr>
          <w:fldChar w:fldCharType="end"/>
        </w:r>
      </w:hyperlink>
    </w:p>
    <w:p w14:paraId="480C3B28" w14:textId="2CC44066" w:rsidR="00EA765F" w:rsidRDefault="00EA765F">
      <w:pPr>
        <w:pStyle w:val="Verzeichnis3"/>
        <w:rPr>
          <w:rFonts w:asciiTheme="minorHAnsi" w:eastAsiaTheme="minorEastAsia" w:hAnsiTheme="minorHAnsi" w:cstheme="minorBidi"/>
          <w:kern w:val="2"/>
          <w:sz w:val="24"/>
          <w:szCs w:val="24"/>
          <w:lang w:eastAsia="de-CH"/>
          <w14:ligatures w14:val="standardContextual"/>
        </w:rPr>
      </w:pPr>
      <w:hyperlink w:anchor="_Toc191243995" w:history="1">
        <w:r w:rsidRPr="0092453B">
          <w:rPr>
            <w:rStyle w:val="Hyperlink"/>
          </w:rPr>
          <w:t>1.7.1</w:t>
        </w:r>
        <w:r>
          <w:rPr>
            <w:rFonts w:asciiTheme="minorHAnsi" w:eastAsiaTheme="minorEastAsia" w:hAnsiTheme="minorHAnsi" w:cstheme="minorBidi"/>
            <w:kern w:val="2"/>
            <w:sz w:val="24"/>
            <w:szCs w:val="24"/>
            <w:lang w:eastAsia="de-CH"/>
            <w14:ligatures w14:val="standardContextual"/>
          </w:rPr>
          <w:tab/>
        </w:r>
        <w:r w:rsidRPr="0092453B">
          <w:rPr>
            <w:rStyle w:val="Hyperlink"/>
          </w:rPr>
          <w:t>Begründung</w:t>
        </w:r>
        <w:r>
          <w:rPr>
            <w:webHidden/>
          </w:rPr>
          <w:tab/>
        </w:r>
        <w:r>
          <w:rPr>
            <w:webHidden/>
          </w:rPr>
          <w:fldChar w:fldCharType="begin"/>
        </w:r>
        <w:r>
          <w:rPr>
            <w:webHidden/>
          </w:rPr>
          <w:instrText xml:space="preserve"> PAGEREF _Toc191243995 \h </w:instrText>
        </w:r>
        <w:r>
          <w:rPr>
            <w:webHidden/>
          </w:rPr>
        </w:r>
        <w:r>
          <w:rPr>
            <w:webHidden/>
          </w:rPr>
          <w:fldChar w:fldCharType="separate"/>
        </w:r>
        <w:r>
          <w:rPr>
            <w:webHidden/>
          </w:rPr>
          <w:t>5</w:t>
        </w:r>
        <w:r>
          <w:rPr>
            <w:webHidden/>
          </w:rPr>
          <w:fldChar w:fldCharType="end"/>
        </w:r>
      </w:hyperlink>
    </w:p>
    <w:p w14:paraId="18464127" w14:textId="214B9D5C" w:rsidR="00EA765F" w:rsidRDefault="00EA765F">
      <w:pPr>
        <w:pStyle w:val="Verzeichnis3"/>
        <w:rPr>
          <w:rFonts w:asciiTheme="minorHAnsi" w:eastAsiaTheme="minorEastAsia" w:hAnsiTheme="minorHAnsi" w:cstheme="minorBidi"/>
          <w:kern w:val="2"/>
          <w:sz w:val="24"/>
          <w:szCs w:val="24"/>
          <w:lang w:eastAsia="de-CH"/>
          <w14:ligatures w14:val="standardContextual"/>
        </w:rPr>
      </w:pPr>
      <w:hyperlink w:anchor="_Toc191243996" w:history="1">
        <w:r w:rsidRPr="0092453B">
          <w:rPr>
            <w:rStyle w:val="Hyperlink"/>
          </w:rPr>
          <w:t>1.7.2</w:t>
        </w:r>
        <w:r>
          <w:rPr>
            <w:rFonts w:asciiTheme="minorHAnsi" w:eastAsiaTheme="minorEastAsia" w:hAnsiTheme="minorHAnsi" w:cstheme="minorBidi"/>
            <w:kern w:val="2"/>
            <w:sz w:val="24"/>
            <w:szCs w:val="24"/>
            <w:lang w:eastAsia="de-CH"/>
            <w14:ligatures w14:val="standardContextual"/>
          </w:rPr>
          <w:tab/>
        </w:r>
        <w:r w:rsidRPr="0092453B">
          <w:rPr>
            <w:rStyle w:val="Hyperlink"/>
          </w:rPr>
          <w:t>Lerneffekt</w:t>
        </w:r>
        <w:r>
          <w:rPr>
            <w:webHidden/>
          </w:rPr>
          <w:tab/>
        </w:r>
        <w:r>
          <w:rPr>
            <w:webHidden/>
          </w:rPr>
          <w:fldChar w:fldCharType="begin"/>
        </w:r>
        <w:r>
          <w:rPr>
            <w:webHidden/>
          </w:rPr>
          <w:instrText xml:space="preserve"> PAGEREF _Toc191243996 \h </w:instrText>
        </w:r>
        <w:r>
          <w:rPr>
            <w:webHidden/>
          </w:rPr>
        </w:r>
        <w:r>
          <w:rPr>
            <w:webHidden/>
          </w:rPr>
          <w:fldChar w:fldCharType="separate"/>
        </w:r>
        <w:r>
          <w:rPr>
            <w:webHidden/>
          </w:rPr>
          <w:t>5</w:t>
        </w:r>
        <w:r>
          <w:rPr>
            <w:webHidden/>
          </w:rPr>
          <w:fldChar w:fldCharType="end"/>
        </w:r>
      </w:hyperlink>
    </w:p>
    <w:p w14:paraId="5A3E43EB" w14:textId="3DF65F60" w:rsidR="00EA765F" w:rsidRDefault="00EA765F">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1243997" w:history="1">
        <w:r w:rsidRPr="0092453B">
          <w:rPr>
            <w:rStyle w:val="Hyperlink"/>
          </w:rPr>
          <w:t>1.8</w:t>
        </w:r>
        <w:r>
          <w:rPr>
            <w:rFonts w:asciiTheme="minorHAnsi" w:eastAsiaTheme="minorEastAsia" w:hAnsiTheme="minorHAnsi" w:cstheme="minorBidi"/>
            <w:i w:val="0"/>
            <w:iCs w:val="0"/>
            <w:kern w:val="2"/>
            <w:sz w:val="24"/>
            <w:szCs w:val="24"/>
            <w:lang w:eastAsia="de-CH"/>
            <w14:ligatures w14:val="standardContextual"/>
          </w:rPr>
          <w:tab/>
        </w:r>
        <w:r w:rsidRPr="0092453B">
          <w:rPr>
            <w:rStyle w:val="Hyperlink"/>
          </w:rPr>
          <w:t>Antragsteller</w:t>
        </w:r>
        <w:r>
          <w:rPr>
            <w:webHidden/>
          </w:rPr>
          <w:tab/>
        </w:r>
        <w:r>
          <w:rPr>
            <w:webHidden/>
          </w:rPr>
          <w:fldChar w:fldCharType="begin"/>
        </w:r>
        <w:r>
          <w:rPr>
            <w:webHidden/>
          </w:rPr>
          <w:instrText xml:space="preserve"> PAGEREF _Toc191243997 \h </w:instrText>
        </w:r>
        <w:r>
          <w:rPr>
            <w:webHidden/>
          </w:rPr>
        </w:r>
        <w:r>
          <w:rPr>
            <w:webHidden/>
          </w:rPr>
          <w:fldChar w:fldCharType="separate"/>
        </w:r>
        <w:r>
          <w:rPr>
            <w:webHidden/>
          </w:rPr>
          <w:t>6</w:t>
        </w:r>
        <w:r>
          <w:rPr>
            <w:webHidden/>
          </w:rPr>
          <w:fldChar w:fldCharType="end"/>
        </w:r>
      </w:hyperlink>
    </w:p>
    <w:p w14:paraId="62B98DCF" w14:textId="21C0648A" w:rsidR="00A803CD" w:rsidRPr="00A803CD" w:rsidRDefault="009A2BD5" w:rsidP="00A803CD">
      <w:r>
        <w:rPr>
          <w:b/>
          <w:noProof/>
        </w:rPr>
        <w:fldChar w:fldCharType="end"/>
      </w:r>
    </w:p>
    <w:bookmarkStart w:id="0" w:name="_Toc191243977"/>
    <w:p w14:paraId="03821A24" w14:textId="5A9725E1" w:rsidR="002C1FDE" w:rsidRDefault="002C1FDE" w:rsidP="008E314C">
      <w:pPr>
        <w:pStyle w:val="berschrift1"/>
      </w:pPr>
      <w:r w:rsidRPr="006C5B45">
        <w:rPr>
          <w:rFonts w:eastAsia="Arial"/>
          <w:noProof/>
          <w:szCs w:val="20"/>
        </w:rPr>
        <w:lastRenderedPageBreak/>
        <mc:AlternateContent>
          <mc:Choice Requires="wps">
            <w:drawing>
              <wp:anchor distT="0" distB="0" distL="114300" distR="114300" simplePos="0" relativeHeight="251658248" behindDoc="0" locked="0" layoutInCell="1" allowOverlap="1" wp14:anchorId="659C2786" wp14:editId="32A52655">
                <wp:simplePos x="0" y="0"/>
                <wp:positionH relativeFrom="column">
                  <wp:posOffset>-4812030</wp:posOffset>
                </wp:positionH>
                <wp:positionV relativeFrom="paragraph">
                  <wp:posOffset>692150</wp:posOffset>
                </wp:positionV>
                <wp:extent cx="1796995" cy="1240403"/>
                <wp:effectExtent l="0" t="0" r="0" b="0"/>
                <wp:wrapNone/>
                <wp:docPr id="1" name="Rechteck 1"/>
                <wp:cNvGraphicFramePr/>
                <a:graphic xmlns:a="http://schemas.openxmlformats.org/drawingml/2006/main">
                  <a:graphicData uri="http://schemas.microsoft.com/office/word/2010/wordprocessingShape">
                    <wps:wsp>
                      <wps:cNvSpPr/>
                      <wps:spPr>
                        <a:xfrm>
                          <a:off x="0" y="0"/>
                          <a:ext cx="1796995" cy="1240403"/>
                        </a:xfrm>
                        <a:prstGeom prst="rect">
                          <a:avLst/>
                        </a:prstGeom>
                        <a:solidFill>
                          <a:srgbClr val="66CC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CD2031" id="Rechteck 1" o:spid="_x0000_s1026" style="position:absolute;margin-left:-378.9pt;margin-top:54.5pt;width:141.5pt;height:97.6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" fillcolor="#6cf" stroked="f" strokeweight="2pt"/>
            </w:pict>
          </mc:Fallback>
        </mc:AlternateContent>
      </w:r>
      <w:r>
        <w:rPr>
          <w:noProof/>
          <w:szCs w:val="20"/>
        </w:rPr>
        <mc:AlternateContent>
          <mc:Choice Requires="wps">
            <w:drawing>
              <wp:anchor distT="0" distB="0" distL="114300" distR="114300" simplePos="0" relativeHeight="251658247" behindDoc="0" locked="0" layoutInCell="1" allowOverlap="1" wp14:anchorId="04BC5EE1" wp14:editId="4990829A">
                <wp:simplePos x="0" y="0"/>
                <wp:positionH relativeFrom="column">
                  <wp:posOffset>-4964430</wp:posOffset>
                </wp:positionH>
                <wp:positionV relativeFrom="paragraph">
                  <wp:posOffset>539750</wp:posOffset>
                </wp:positionV>
                <wp:extent cx="1796995" cy="1240403"/>
                <wp:effectExtent l="0" t="0" r="13335" b="17145"/>
                <wp:wrapNone/>
                <wp:docPr id="2" name="Rechteck 2"/>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6575DA" id="Rechteck 2" o:spid="_x0000_s1026" style="position:absolute;margin-left:-390.9pt;margin-top:42.5pt;width:141.5pt;height:97.6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" fillcolor="#6cf [3206]" strokecolor="#000f2f [1604]" strokeweight="1pt"/>
            </w:pict>
          </mc:Fallback>
        </mc:AlternateContent>
      </w:r>
      <w:r>
        <w:rPr>
          <w:noProof/>
          <w:szCs w:val="20"/>
        </w:rPr>
        <mc:AlternateContent>
          <mc:Choice Requires="wps">
            <w:drawing>
              <wp:anchor distT="0" distB="0" distL="114300" distR="114300" simplePos="0" relativeHeight="251658246" behindDoc="0" locked="0" layoutInCell="1" allowOverlap="1" wp14:anchorId="47EF35DF" wp14:editId="3EF28361">
                <wp:simplePos x="0" y="0"/>
                <wp:positionH relativeFrom="column">
                  <wp:posOffset>-5116830</wp:posOffset>
                </wp:positionH>
                <wp:positionV relativeFrom="paragraph">
                  <wp:posOffset>387350</wp:posOffset>
                </wp:positionV>
                <wp:extent cx="1796995" cy="1240403"/>
                <wp:effectExtent l="0" t="0" r="13335" b="17145"/>
                <wp:wrapNone/>
                <wp:docPr id="4" name="Rechteck 4"/>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ED7C5E" id="Rechteck 4" o:spid="_x0000_s1026" style="position:absolute;margin-left:-402.9pt;margin-top:30.5pt;width:141.5pt;height:97.6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" fillcolor="#6cf [3206]" strokecolor="#000f2f [1604]" strokeweight="1pt"/>
            </w:pict>
          </mc:Fallback>
        </mc:AlternateContent>
      </w:r>
      <w:r w:rsidR="00DE7472">
        <w:t>Projektantrag Terminal Chat</w:t>
      </w:r>
      <w:bookmarkEnd w:id="0"/>
    </w:p>
    <w:p w14:paraId="23AD2CF2" w14:textId="2FB962B1" w:rsidR="00B40159" w:rsidRPr="00B40159" w:rsidRDefault="00DE7472" w:rsidP="00B40159">
      <w:pPr>
        <w:pStyle w:val="berschrift2"/>
      </w:pPr>
      <w:bookmarkStart w:id="1" w:name="_Toc191243978"/>
      <w:r>
        <w:t>Ausgangslage</w:t>
      </w:r>
      <w:bookmarkEnd w:id="1"/>
    </w:p>
    <w:p w14:paraId="4434AC80" w14:textId="6E4C8496" w:rsidR="00AC41DD" w:rsidRDefault="006B2C46" w:rsidP="00774FD4">
      <w:pPr>
        <w:pStyle w:val="berschrift3"/>
      </w:pPr>
      <w:bookmarkStart w:id="2" w:name="_Toc191243979"/>
      <w:r>
        <w:t>Beschreibung</w:t>
      </w:r>
      <w:bookmarkEnd w:id="2"/>
      <w:r w:rsidR="00906C3E">
        <w:t xml:space="preserve"> </w:t>
      </w:r>
    </w:p>
    <w:p w14:paraId="6E55AE2C" w14:textId="07E72D03" w:rsidR="00B82285" w:rsidRDefault="00954E08" w:rsidP="00B82285">
      <w:r>
        <w:t>Viele Leute wie meine Familie</w:t>
      </w:r>
      <w:r w:rsidR="00DC1CE1">
        <w:t xml:space="preserve"> oder meine </w:t>
      </w:r>
      <w:r w:rsidR="007F2B34">
        <w:t>Arbeitskollegen</w:t>
      </w:r>
      <w:r w:rsidR="00DC1CE1">
        <w:t xml:space="preserve"> nutzen </w:t>
      </w:r>
      <w:r w:rsidR="007F2B34">
        <w:t xml:space="preserve">Chat Plattformen wie Snapchat, WhatsApp, Discord oder Teams. </w:t>
      </w:r>
      <w:r w:rsidR="00A220DB">
        <w:t xml:space="preserve">Ich finde </w:t>
      </w:r>
      <w:r w:rsidR="00A14A19">
        <w:t>es</w:t>
      </w:r>
      <w:r w:rsidR="00B82285">
        <w:t xml:space="preserve"> nicht gut von </w:t>
      </w:r>
      <w:r w:rsidR="002B7440">
        <w:t>grossen</w:t>
      </w:r>
      <w:r w:rsidR="00B82285">
        <w:t xml:space="preserve"> </w:t>
      </w:r>
      <w:r w:rsidR="00DA7E53">
        <w:t>K</w:t>
      </w:r>
      <w:r w:rsidR="00B82285">
        <w:t xml:space="preserve">onzernen </w:t>
      </w:r>
      <w:r w:rsidR="00DA7E53">
        <w:t xml:space="preserve">wie </w:t>
      </w:r>
      <w:proofErr w:type="spellStart"/>
      <w:r w:rsidR="00DA7E53">
        <w:t>Meta</w:t>
      </w:r>
      <w:proofErr w:type="spellEnd"/>
      <w:r w:rsidR="00DA7E53">
        <w:t xml:space="preserve">, </w:t>
      </w:r>
      <w:r w:rsidR="00165CBB" w:rsidRPr="00165CBB">
        <w:t xml:space="preserve">Signal Technology </w:t>
      </w:r>
      <w:proofErr w:type="spellStart"/>
      <w:r w:rsidR="00165CBB" w:rsidRPr="00165CBB">
        <w:t>Foundation</w:t>
      </w:r>
      <w:proofErr w:type="spellEnd"/>
      <w:r w:rsidR="00165CBB">
        <w:t>, Microsoft</w:t>
      </w:r>
      <w:r w:rsidR="002B7440">
        <w:t xml:space="preserve"> oder Google abzuhängen, da man immer dem </w:t>
      </w:r>
      <w:r w:rsidR="00A14A19">
        <w:t xml:space="preserve">konstanten </w:t>
      </w:r>
      <w:r w:rsidR="002B7440">
        <w:t xml:space="preserve">Risiko ausgesetzt ist das seine Daten, Chat Verläufe und Persönliche Meiden </w:t>
      </w:r>
      <w:r w:rsidR="00771ACA">
        <w:t xml:space="preserve">an dritte </w:t>
      </w:r>
      <w:r w:rsidR="00E32B93">
        <w:t>verkauft</w:t>
      </w:r>
      <w:r w:rsidR="00200239">
        <w:t xml:space="preserve">, </w:t>
      </w:r>
      <w:r w:rsidR="009E5A3A">
        <w:t>geleak</w:t>
      </w:r>
      <w:r w:rsidR="000E1C0F">
        <w:t>t</w:t>
      </w:r>
      <w:r w:rsidR="00200239">
        <w:t xml:space="preserve"> oder für Personalisierte Werbung genutzt werden</w:t>
      </w:r>
      <w:r w:rsidR="00CA4FAF">
        <w:t xml:space="preserve"> </w:t>
      </w:r>
      <w:r w:rsidR="00C24D54">
        <w:t>könnte,</w:t>
      </w:r>
      <w:r w:rsidR="00771ACA">
        <w:t xml:space="preserve"> obwohl</w:t>
      </w:r>
      <w:r w:rsidR="00E1306C">
        <w:t xml:space="preserve"> diese Konzerne es in ihren </w:t>
      </w:r>
      <w:r w:rsidR="00C24D54">
        <w:t>Nutzungsbedingungen</w:t>
      </w:r>
      <w:r w:rsidR="00E1306C">
        <w:t xml:space="preserve"> verfasst </w:t>
      </w:r>
      <w:r w:rsidR="00C24D54">
        <w:t>haben das.</w:t>
      </w:r>
    </w:p>
    <w:p w14:paraId="7737238F" w14:textId="77777777" w:rsidR="00813B0E" w:rsidRPr="00B82285" w:rsidRDefault="00813B0E" w:rsidP="00B82285"/>
    <w:p w14:paraId="5DE21847" w14:textId="116C0A2E" w:rsidR="00AC41DD" w:rsidRDefault="00AC41DD" w:rsidP="00AC41DD">
      <w:pPr>
        <w:pStyle w:val="berschrift3"/>
      </w:pPr>
      <w:bookmarkStart w:id="3" w:name="_Toc191243980"/>
      <w:r>
        <w:t>Begründung</w:t>
      </w:r>
      <w:bookmarkEnd w:id="3"/>
    </w:p>
    <w:p w14:paraId="3FCD3990" w14:textId="437B0BA8" w:rsidR="00E942C3" w:rsidRDefault="00502B79" w:rsidP="00E942C3">
      <w:r>
        <w:t>«Vertrauen ist gut, Kontrolle ist</w:t>
      </w:r>
      <w:r w:rsidR="00882F32">
        <w:t xml:space="preserve"> sicherer</w:t>
      </w:r>
      <w:r>
        <w:t>»,</w:t>
      </w:r>
      <w:r w:rsidR="009E0A29">
        <w:t xml:space="preserve"> Yves Jaros</w:t>
      </w:r>
      <w:r w:rsidR="009E0A29">
        <w:br/>
      </w:r>
      <w:r w:rsidR="001A7D90">
        <w:t xml:space="preserve">Ich bin davon überzeugt das man besser dran </w:t>
      </w:r>
      <w:r w:rsidR="00082447">
        <w:t>ist,</w:t>
      </w:r>
      <w:r w:rsidR="001A7D90">
        <w:t xml:space="preserve"> wenn man selbst seinen </w:t>
      </w:r>
      <w:r w:rsidR="00082447">
        <w:t xml:space="preserve">eigenen </w:t>
      </w:r>
      <w:r w:rsidR="001A7D90">
        <w:t xml:space="preserve">Chat </w:t>
      </w:r>
      <w:r w:rsidR="00065607">
        <w:t>Server</w:t>
      </w:r>
      <w:r w:rsidR="001A7D90">
        <w:t xml:space="preserve"> betreibt</w:t>
      </w:r>
      <w:r w:rsidR="00882F32">
        <w:t>, d</w:t>
      </w:r>
      <w:r w:rsidR="00082447">
        <w:t xml:space="preserve">amit </w:t>
      </w:r>
      <w:r w:rsidR="001A7D90">
        <w:t xml:space="preserve">man </w:t>
      </w:r>
      <w:r w:rsidR="00065607">
        <w:t>K</w:t>
      </w:r>
      <w:r w:rsidR="001A7D90">
        <w:t xml:space="preserve">ontrolle </w:t>
      </w:r>
      <w:r w:rsidR="00065607">
        <w:t xml:space="preserve">über seine Chats </w:t>
      </w:r>
      <w:r w:rsidR="00E04AA1">
        <w:t xml:space="preserve">hat </w:t>
      </w:r>
      <w:r w:rsidR="00065607">
        <w:t xml:space="preserve">und nicht der dauerhaften Gefahr ausgesetzt </w:t>
      </w:r>
      <w:r w:rsidR="00E04AA1">
        <w:t xml:space="preserve">ist das seine Daten </w:t>
      </w:r>
      <w:r w:rsidR="006643B5">
        <w:t>misshandelt</w:t>
      </w:r>
      <w:r w:rsidR="00E04AA1">
        <w:t xml:space="preserve"> werden</w:t>
      </w:r>
      <w:r w:rsidR="00906C3E">
        <w:t>.</w:t>
      </w:r>
    </w:p>
    <w:p w14:paraId="7F92B008" w14:textId="77777777" w:rsidR="00813B0E" w:rsidRPr="00E942C3" w:rsidRDefault="00813B0E" w:rsidP="00E942C3"/>
    <w:p w14:paraId="560C62E1" w14:textId="5E33FDD2" w:rsidR="00AB3C15" w:rsidRDefault="00DE7472" w:rsidP="00913DA9">
      <w:pPr>
        <w:pStyle w:val="berschrift2"/>
      </w:pPr>
      <w:bookmarkStart w:id="4" w:name="_Toc191243981"/>
      <w:r>
        <w:t>Gestaltungsbereich</w:t>
      </w:r>
      <w:bookmarkEnd w:id="4"/>
    </w:p>
    <w:p w14:paraId="64587C37" w14:textId="009E0507" w:rsidR="006B2C46" w:rsidRDefault="00B167D9" w:rsidP="006B2C46">
      <w:pPr>
        <w:pStyle w:val="berschrift3"/>
      </w:pPr>
      <w:bookmarkStart w:id="5" w:name="_Toc191243982"/>
      <w:r>
        <w:t>Behandelte Themen</w:t>
      </w:r>
      <w:bookmarkEnd w:id="5"/>
    </w:p>
    <w:p w14:paraId="3828EFB3" w14:textId="11777A97" w:rsidR="009D77D2" w:rsidRDefault="009D77D2" w:rsidP="0011271B">
      <w:r>
        <w:t>Vorausgesehene Programmiersprachen:</w:t>
      </w:r>
    </w:p>
    <w:p w14:paraId="25ACCF0C" w14:textId="19856DD3" w:rsidR="006F632D" w:rsidRDefault="009F50F1" w:rsidP="006F632D">
      <w:pPr>
        <w:pStyle w:val="Listenabsatz"/>
        <w:numPr>
          <w:ilvl w:val="0"/>
          <w:numId w:val="29"/>
        </w:numPr>
      </w:pPr>
      <w:r>
        <w:t>Server Side</w:t>
      </w:r>
      <w:r w:rsidR="008B1D57">
        <w:t>:</w:t>
      </w:r>
      <w:r w:rsidR="00F362A6">
        <w:t xml:space="preserve"> C /</w:t>
      </w:r>
      <w:r w:rsidR="008B1D57">
        <w:t xml:space="preserve"> C#</w:t>
      </w:r>
    </w:p>
    <w:p w14:paraId="2602FB46" w14:textId="4AB375B5" w:rsidR="00F362A6" w:rsidRDefault="009F50F1" w:rsidP="006F632D">
      <w:pPr>
        <w:pStyle w:val="Listenabsatz"/>
        <w:numPr>
          <w:ilvl w:val="0"/>
          <w:numId w:val="29"/>
        </w:numPr>
      </w:pPr>
      <w:r>
        <w:t>Client Side</w:t>
      </w:r>
      <w:r w:rsidR="00F362A6">
        <w:t xml:space="preserve">: </w:t>
      </w:r>
      <w:r w:rsidR="00EA4C35">
        <w:t>C#</w:t>
      </w:r>
    </w:p>
    <w:p w14:paraId="4480705B" w14:textId="5EC21601" w:rsidR="009D77D2" w:rsidRDefault="00DF78F1" w:rsidP="0011271B">
      <w:r w:rsidRPr="0011271B">
        <w:t>Haupt</w:t>
      </w:r>
      <w:r w:rsidR="005A0956" w:rsidRPr="0011271B">
        <w:t>thema</w:t>
      </w:r>
      <w:r w:rsidR="005A0956">
        <w:t>:</w:t>
      </w:r>
    </w:p>
    <w:p w14:paraId="5600812F" w14:textId="0E34B13B" w:rsidR="007F31AE" w:rsidRDefault="007F31AE" w:rsidP="005A0956">
      <w:pPr>
        <w:pStyle w:val="Listenabsatz"/>
        <w:numPr>
          <w:ilvl w:val="0"/>
          <w:numId w:val="30"/>
        </w:numPr>
      </w:pPr>
      <w:r>
        <w:t>Direktchat zwischen 2 Geräten.</w:t>
      </w:r>
    </w:p>
    <w:p w14:paraId="787196EC" w14:textId="184CD127" w:rsidR="005A0956" w:rsidRDefault="005A0956" w:rsidP="005A0956">
      <w:pPr>
        <w:pStyle w:val="Listenabsatz"/>
        <w:numPr>
          <w:ilvl w:val="0"/>
          <w:numId w:val="30"/>
        </w:numPr>
      </w:pPr>
      <w:r>
        <w:t>Sichere Kommunikation</w:t>
      </w:r>
      <w:r w:rsidR="00650D87">
        <w:t>,</w:t>
      </w:r>
      <w:r w:rsidR="003A4468">
        <w:t xml:space="preserve"> </w:t>
      </w:r>
      <w:r w:rsidR="00650D87">
        <w:t>Kryptografie</w:t>
      </w:r>
    </w:p>
    <w:p w14:paraId="36CD5864" w14:textId="1CF77E40" w:rsidR="00502EC8" w:rsidRDefault="00502EC8" w:rsidP="005A0956">
      <w:pPr>
        <w:pStyle w:val="Listenabsatz"/>
        <w:numPr>
          <w:ilvl w:val="0"/>
          <w:numId w:val="30"/>
        </w:numPr>
      </w:pPr>
      <w:r>
        <w:t>Kommunikation zwischen Clients und Server</w:t>
      </w:r>
    </w:p>
    <w:p w14:paraId="42E8BEEF" w14:textId="16894A3A" w:rsidR="005A0956" w:rsidRDefault="005A0956" w:rsidP="005A0956">
      <w:pPr>
        <w:pStyle w:val="Listenabsatz"/>
        <w:numPr>
          <w:ilvl w:val="0"/>
          <w:numId w:val="30"/>
        </w:numPr>
      </w:pPr>
      <w:r>
        <w:t>Server Hosting/Wartung</w:t>
      </w:r>
    </w:p>
    <w:p w14:paraId="66090E0B" w14:textId="048A0980" w:rsidR="005A0956" w:rsidRDefault="00650D87" w:rsidP="0011271B">
      <w:r>
        <w:t>Erweiterungsmöglichkeiten:</w:t>
      </w:r>
    </w:p>
    <w:p w14:paraId="6260E8E9" w14:textId="3EEAE69D" w:rsidR="00650D87" w:rsidRDefault="0003362F" w:rsidP="00650D87">
      <w:pPr>
        <w:pStyle w:val="Listenabsatz"/>
        <w:numPr>
          <w:ilvl w:val="0"/>
          <w:numId w:val="31"/>
        </w:numPr>
      </w:pPr>
      <w:r w:rsidRPr="0003362F">
        <w:t xml:space="preserve">Plattformübergreifendes </w:t>
      </w:r>
      <w:r w:rsidR="00FF22F6">
        <w:t>Programmieren Windows/Linux</w:t>
      </w:r>
    </w:p>
    <w:p w14:paraId="6CD162D3" w14:textId="061D974D" w:rsidR="0003362F" w:rsidRDefault="00B13A6B" w:rsidP="00650D87">
      <w:pPr>
        <w:pStyle w:val="Listenabsatz"/>
        <w:numPr>
          <w:ilvl w:val="0"/>
          <w:numId w:val="31"/>
        </w:numPr>
      </w:pPr>
      <w:r>
        <w:t>Chatbots</w:t>
      </w:r>
      <w:r w:rsidR="0003362F">
        <w:t xml:space="preserve"> mit verschiedenen Funktionen</w:t>
      </w:r>
    </w:p>
    <w:p w14:paraId="6949801E" w14:textId="3863A001" w:rsidR="0003362F" w:rsidRDefault="0003362F" w:rsidP="0003362F">
      <w:pPr>
        <w:pStyle w:val="Listenabsatz"/>
        <w:numPr>
          <w:ilvl w:val="1"/>
          <w:numId w:val="31"/>
        </w:numPr>
      </w:pPr>
      <w:r>
        <w:t>Wetter</w:t>
      </w:r>
    </w:p>
    <w:p w14:paraId="0CB6A424" w14:textId="0B8EF06F" w:rsidR="0003362F" w:rsidRDefault="00B13A6B" w:rsidP="0003362F">
      <w:pPr>
        <w:pStyle w:val="Listenabsatz"/>
        <w:numPr>
          <w:ilvl w:val="1"/>
          <w:numId w:val="31"/>
        </w:numPr>
      </w:pPr>
      <w:r>
        <w:t>Timer</w:t>
      </w:r>
    </w:p>
    <w:p w14:paraId="7D11F627" w14:textId="294D583D" w:rsidR="00B13A6B" w:rsidRDefault="00B13A6B" w:rsidP="0003362F">
      <w:pPr>
        <w:pStyle w:val="Listenabsatz"/>
        <w:numPr>
          <w:ilvl w:val="1"/>
          <w:numId w:val="31"/>
        </w:numPr>
      </w:pPr>
      <w:r>
        <w:t>Etc.</w:t>
      </w:r>
    </w:p>
    <w:p w14:paraId="71C5B18F" w14:textId="3326162B" w:rsidR="00C22232" w:rsidRDefault="00C22232" w:rsidP="00C22232">
      <w:pPr>
        <w:pStyle w:val="Listenabsatz"/>
        <w:numPr>
          <w:ilvl w:val="0"/>
          <w:numId w:val="31"/>
        </w:numPr>
      </w:pPr>
      <w:r>
        <w:t>Autorisierung der Nutzer</w:t>
      </w:r>
      <w:r w:rsidR="00B64DC5">
        <w:t xml:space="preserve"> in Chaträumen</w:t>
      </w:r>
    </w:p>
    <w:p w14:paraId="1741B96C" w14:textId="5AA3BC4E" w:rsidR="004E2647" w:rsidRPr="00236B40" w:rsidRDefault="00E94C5A" w:rsidP="00C22232">
      <w:pPr>
        <w:pStyle w:val="Listenabsatz"/>
        <w:numPr>
          <w:ilvl w:val="0"/>
          <w:numId w:val="31"/>
        </w:numPr>
      </w:pPr>
      <w:r>
        <w:t>Upgrade von IRC zu normaler Chat-Plattform</w:t>
      </w:r>
    </w:p>
    <w:p w14:paraId="727052FC" w14:textId="1751C617" w:rsidR="00D742D1" w:rsidRDefault="00B167D9" w:rsidP="00C8045D">
      <w:pPr>
        <w:pStyle w:val="berschrift3"/>
      </w:pPr>
      <w:bookmarkStart w:id="6" w:name="_Toc191243983"/>
      <w:r>
        <w:t>Erwarteter Lernbereich</w:t>
      </w:r>
      <w:bookmarkEnd w:id="6"/>
    </w:p>
    <w:p w14:paraId="418B1A47" w14:textId="2D9A7258" w:rsidR="00770EC3" w:rsidRPr="00770EC3" w:rsidRDefault="00770EC3" w:rsidP="00770EC3">
      <w:r>
        <w:t xml:space="preserve">Nach dem Projekt will ich </w:t>
      </w:r>
      <w:r w:rsidR="00195AE6">
        <w:t>wissen,</w:t>
      </w:r>
      <w:r>
        <w:t xml:space="preserve"> wie man Linux Server</w:t>
      </w:r>
      <w:r w:rsidR="00DB2AF0">
        <w:t xml:space="preserve"> </w:t>
      </w:r>
      <w:r w:rsidR="00184AAF">
        <w:t>hostet</w:t>
      </w:r>
      <w:r w:rsidR="00DB2AF0">
        <w:t xml:space="preserve"> und </w:t>
      </w:r>
      <w:r w:rsidR="00D645DA">
        <w:t>verwaltet</w:t>
      </w:r>
      <w:r w:rsidR="00DB2AF0">
        <w:t xml:space="preserve"> ausserdem will ich mich weiterhin </w:t>
      </w:r>
      <w:r w:rsidR="009A4028">
        <w:t>in C# beschäftigen/Vertiefen.</w:t>
      </w:r>
      <w:r w:rsidR="00D40A76">
        <w:t xml:space="preserve"> </w:t>
      </w:r>
      <w:r w:rsidR="00D645DA">
        <w:t>Zusätzlich</w:t>
      </w:r>
      <w:r w:rsidR="00D40A76">
        <w:t xml:space="preserve"> </w:t>
      </w:r>
      <w:r w:rsidR="00184AAF">
        <w:t>werde</w:t>
      </w:r>
      <w:r w:rsidR="00D40A76">
        <w:t xml:space="preserve"> ich mich in das </w:t>
      </w:r>
      <w:r w:rsidR="00126CB7">
        <w:t>Thema</w:t>
      </w:r>
      <w:r w:rsidR="00D40A76">
        <w:t xml:space="preserve"> </w:t>
      </w:r>
      <w:r w:rsidR="00126CB7">
        <w:t>D</w:t>
      </w:r>
      <w:r w:rsidR="00D40A76">
        <w:t xml:space="preserve">atensicherheit begeben </w:t>
      </w:r>
      <w:r w:rsidR="00126CB7">
        <w:t xml:space="preserve">und </w:t>
      </w:r>
      <w:r w:rsidR="00184AAF">
        <w:t>Datenverschlüssel</w:t>
      </w:r>
      <w:r w:rsidR="0011271B">
        <w:t>ungsm</w:t>
      </w:r>
      <w:r w:rsidR="00184AAF">
        <w:t>ethoden kennenlernen</w:t>
      </w:r>
      <w:r w:rsidR="00D645DA">
        <w:t>.</w:t>
      </w:r>
      <w:r w:rsidR="00314C42">
        <w:t xml:space="preserve"> </w:t>
      </w:r>
    </w:p>
    <w:p w14:paraId="07B66076" w14:textId="77777777" w:rsidR="00B40159" w:rsidRDefault="00B40159">
      <w:pPr>
        <w:rPr>
          <w:rFonts w:ascii="Arial Black" w:hAnsi="Arial Black"/>
        </w:rPr>
      </w:pPr>
      <w:r>
        <w:br w:type="page"/>
      </w:r>
    </w:p>
    <w:p w14:paraId="5AF79380" w14:textId="14450EC0" w:rsidR="00DE7472" w:rsidRDefault="00DE7472" w:rsidP="0083029E">
      <w:pPr>
        <w:pStyle w:val="berschrift2"/>
      </w:pPr>
      <w:bookmarkStart w:id="7" w:name="_Toc191243984"/>
      <w:r>
        <w:lastRenderedPageBreak/>
        <w:t>Ziele &amp; Ergebnisse</w:t>
      </w:r>
      <w:bookmarkEnd w:id="7"/>
    </w:p>
    <w:p w14:paraId="77546521" w14:textId="56C694F3" w:rsidR="0083029E" w:rsidRDefault="0083029E" w:rsidP="0083029E">
      <w:pPr>
        <w:pStyle w:val="berschrift3"/>
      </w:pPr>
      <w:bookmarkStart w:id="8" w:name="_Toc191243985"/>
      <w:r>
        <w:t>Meine Ziele</w:t>
      </w:r>
      <w:bookmarkEnd w:id="8"/>
    </w:p>
    <w:p w14:paraId="3DC65198" w14:textId="77777777" w:rsidR="007E1380" w:rsidRDefault="009A2C7D" w:rsidP="004428CA">
      <w:r>
        <w:t xml:space="preserve">Ich will an der Tischmesse am </w:t>
      </w:r>
      <w:r w:rsidR="00EE58FE">
        <w:t xml:space="preserve">19.06.2025 Die </w:t>
      </w:r>
      <w:r w:rsidR="00762471">
        <w:t>D</w:t>
      </w:r>
      <w:r w:rsidR="00EE58FE">
        <w:t xml:space="preserve">irektchatfunktion mit 2 </w:t>
      </w:r>
      <w:r w:rsidR="00762471">
        <w:t>G</w:t>
      </w:r>
      <w:r w:rsidR="00EE58FE">
        <w:t>räten</w:t>
      </w:r>
      <w:r w:rsidR="00762471">
        <w:t xml:space="preserve"> demonstrieren und </w:t>
      </w:r>
      <w:r w:rsidR="00C6423E">
        <w:t xml:space="preserve">dabei wesentliche Dokumente wie dieser Projektantrag vorlegen und den Prozess von </w:t>
      </w:r>
      <w:r w:rsidR="00BC493A">
        <w:br/>
      </w:r>
      <w:r w:rsidR="00C6423E">
        <w:t>Projekt</w:t>
      </w:r>
      <w:r w:rsidR="00BC493A">
        <w:t>-</w:t>
      </w:r>
      <w:r w:rsidR="00C6423E">
        <w:t>Start</w:t>
      </w:r>
      <w:r w:rsidR="00BC493A">
        <w:t xml:space="preserve"> bis Projekt-Ende</w:t>
      </w:r>
      <w:r w:rsidR="00B067D7">
        <w:t xml:space="preserve"> </w:t>
      </w:r>
      <w:r w:rsidR="002C0A8E">
        <w:t>veranschaulichen.</w:t>
      </w:r>
    </w:p>
    <w:p w14:paraId="7A1A4357" w14:textId="691521E1" w:rsidR="004428CA" w:rsidRPr="004428CA" w:rsidRDefault="007E1380" w:rsidP="004428CA">
      <w:r>
        <w:t>Mein Projekt sollte</w:t>
      </w:r>
      <w:r w:rsidR="003770CF">
        <w:t xml:space="preserve"> </w:t>
      </w:r>
      <w:r w:rsidR="00D91314">
        <w:t xml:space="preserve">so fertig sein das andere Problemlos das Projekt </w:t>
      </w:r>
      <w:r w:rsidR="00666489">
        <w:t>weiterführen</w:t>
      </w:r>
      <w:r w:rsidR="00D91314">
        <w:t xml:space="preserve"> könnten, </w:t>
      </w:r>
      <w:r w:rsidR="00CD6A0C">
        <w:t>das</w:t>
      </w:r>
      <w:r w:rsidR="008F2ECE">
        <w:t xml:space="preserve"> heisst </w:t>
      </w:r>
      <w:r w:rsidR="003A6C5A">
        <w:t>dass</w:t>
      </w:r>
      <w:r w:rsidR="00D91314">
        <w:t xml:space="preserve"> ich </w:t>
      </w:r>
      <w:r w:rsidR="008F2ECE">
        <w:t>eine ausführliche Dokumentation dazu erstelle</w:t>
      </w:r>
      <w:r w:rsidR="007F4972">
        <w:t>n werde</w:t>
      </w:r>
      <w:r w:rsidR="00D91314">
        <w:t>.</w:t>
      </w:r>
      <w:r w:rsidR="002C0A8E">
        <w:br/>
      </w:r>
    </w:p>
    <w:p w14:paraId="1E5A388C" w14:textId="567EECA9" w:rsidR="00DE7472" w:rsidRDefault="00AB3C15" w:rsidP="00AB3C15">
      <w:pPr>
        <w:pStyle w:val="berschrift3"/>
      </w:pPr>
      <w:bookmarkStart w:id="9" w:name="_Toc191243986"/>
      <w:r>
        <w:t>Das Endprodukt</w:t>
      </w:r>
      <w:bookmarkEnd w:id="9"/>
    </w:p>
    <w:p w14:paraId="247B10E6" w14:textId="4DAD9649" w:rsidR="003A6C5A" w:rsidRDefault="0011271B" w:rsidP="00D61DB7">
      <w:r>
        <w:t>Wird mein eigenes IRC sein, den ich von zuhause aus hosten und per Laptop nutzen kann</w:t>
      </w:r>
    </w:p>
    <w:p w14:paraId="0D2ED31F" w14:textId="77777777" w:rsidR="00BC50A8" w:rsidRPr="00D61DB7" w:rsidRDefault="00BC50A8" w:rsidP="00D61DB7"/>
    <w:p w14:paraId="42830715" w14:textId="693A012A" w:rsidR="00DE7472" w:rsidRDefault="00DE7472" w:rsidP="00DE7472">
      <w:pPr>
        <w:pStyle w:val="berschrift2"/>
      </w:pPr>
      <w:bookmarkStart w:id="10" w:name="_Toc191243987"/>
      <w:r>
        <w:t>Gestaltungsablauf</w:t>
      </w:r>
      <w:bookmarkEnd w:id="10"/>
    </w:p>
    <w:p w14:paraId="58D91F5F" w14:textId="32BBCDA2" w:rsidR="00550462" w:rsidRDefault="00776FEB" w:rsidP="00550462">
      <w:pPr>
        <w:pStyle w:val="berschrift3"/>
      </w:pPr>
      <w:bookmarkStart w:id="11" w:name="_Toc191243988"/>
      <w:r>
        <w:t>Grober Zeitplan</w:t>
      </w:r>
      <w:bookmarkEnd w:id="11"/>
    </w:p>
    <w:p w14:paraId="0F0B5E79" w14:textId="6D10ED36" w:rsidR="009B11DB" w:rsidRPr="009B11DB" w:rsidRDefault="009B11DB" w:rsidP="009B11DB">
      <w:r w:rsidRPr="009B11DB">
        <w:rPr>
          <w:noProof/>
        </w:rPr>
        <w:drawing>
          <wp:inline distT="0" distB="0" distL="0" distR="0" wp14:anchorId="5CDC6F2D" wp14:editId="03F06410">
            <wp:extent cx="5941060" cy="1339850"/>
            <wp:effectExtent l="0" t="0" r="2540" b="0"/>
            <wp:docPr id="599060946" name="Grafik 1" descr="Ein Bild, das Screenshot, Reihe,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060946" name="Grafik 1" descr="Ein Bild, das Screenshot, Reihe, Diagramm enthält.&#10;&#10;KI-generierte Inhalte können fehlerhaft sein."/>
                    <pic:cNvPicPr/>
                  </pic:nvPicPr>
                  <pic:blipFill>
                    <a:blip r:embed="rId13"/>
                    <a:stretch>
                      <a:fillRect/>
                    </a:stretch>
                  </pic:blipFill>
                  <pic:spPr>
                    <a:xfrm>
                      <a:off x="0" y="0"/>
                      <a:ext cx="5941060" cy="1339850"/>
                    </a:xfrm>
                    <a:prstGeom prst="rect">
                      <a:avLst/>
                    </a:prstGeom>
                  </pic:spPr>
                </pic:pic>
              </a:graphicData>
            </a:graphic>
          </wp:inline>
        </w:drawing>
      </w:r>
      <w:r w:rsidR="007B0A89">
        <w:t xml:space="preserve"> 4</w:t>
      </w:r>
    </w:p>
    <w:p w14:paraId="69F4642D" w14:textId="77777777" w:rsidR="00776FEB" w:rsidRPr="00776FEB" w:rsidRDefault="00776FEB" w:rsidP="00776FEB"/>
    <w:p w14:paraId="53B0FC4C" w14:textId="77401B8E" w:rsidR="00550462" w:rsidRDefault="00550462" w:rsidP="00B564FA">
      <w:pPr>
        <w:pStyle w:val="berschrift3"/>
      </w:pPr>
      <w:bookmarkStart w:id="12" w:name="_Toc191243989"/>
      <w:r>
        <w:t xml:space="preserve">Grobe </w:t>
      </w:r>
      <w:proofErr w:type="spellStart"/>
      <w:r>
        <w:t>To</w:t>
      </w:r>
      <w:proofErr w:type="spellEnd"/>
      <w:r>
        <w:t>-Do Liste</w:t>
      </w:r>
      <w:bookmarkEnd w:id="12"/>
    </w:p>
    <w:p w14:paraId="5527F54A" w14:textId="4070C4DB" w:rsidR="001E41FE" w:rsidRDefault="005A3F95" w:rsidP="00383FCF">
      <w:pPr>
        <w:pStyle w:val="Listenabsatz"/>
        <w:numPr>
          <w:ilvl w:val="0"/>
          <w:numId w:val="34"/>
        </w:numPr>
      </w:pPr>
      <w:r>
        <w:t>IRC-</w:t>
      </w:r>
      <w:r w:rsidR="002F1859">
        <w:t>Client</w:t>
      </w:r>
    </w:p>
    <w:p w14:paraId="6EA2F324" w14:textId="77777777" w:rsidR="00796685" w:rsidRDefault="00F4523A" w:rsidP="00F4523A">
      <w:pPr>
        <w:pStyle w:val="Listenabsatz"/>
        <w:numPr>
          <w:ilvl w:val="1"/>
          <w:numId w:val="34"/>
        </w:numPr>
      </w:pPr>
      <w:r>
        <w:t>Informieren</w:t>
      </w:r>
    </w:p>
    <w:p w14:paraId="3A507028" w14:textId="5B602268" w:rsidR="00F4523A" w:rsidRDefault="00796685" w:rsidP="006B03E5">
      <w:pPr>
        <w:pStyle w:val="Listenabsatz"/>
        <w:numPr>
          <w:ilvl w:val="2"/>
          <w:numId w:val="34"/>
        </w:numPr>
      </w:pPr>
      <w:r>
        <w:t xml:space="preserve">z.B. </w:t>
      </w:r>
      <w:r w:rsidR="00F4523A">
        <w:t>andere Clients ausprobieren</w:t>
      </w:r>
    </w:p>
    <w:p w14:paraId="2119CD89" w14:textId="5EBFAB88" w:rsidR="006B03E5" w:rsidRDefault="006B03E5" w:rsidP="006B03E5">
      <w:pPr>
        <w:pStyle w:val="Listenabsatz"/>
        <w:numPr>
          <w:ilvl w:val="2"/>
          <w:numId w:val="34"/>
        </w:numPr>
      </w:pPr>
      <w:r>
        <w:t>Beispiele ansehen</w:t>
      </w:r>
    </w:p>
    <w:p w14:paraId="7520767A" w14:textId="1219C99F" w:rsidR="00126D24" w:rsidRDefault="008762F3" w:rsidP="00F4523A">
      <w:pPr>
        <w:pStyle w:val="Listenabsatz"/>
        <w:numPr>
          <w:ilvl w:val="1"/>
          <w:numId w:val="34"/>
        </w:numPr>
      </w:pPr>
      <w:r>
        <w:t>Planen</w:t>
      </w:r>
    </w:p>
    <w:p w14:paraId="198497C9" w14:textId="190503FC" w:rsidR="008762F3" w:rsidRDefault="008762F3" w:rsidP="006B03E5">
      <w:pPr>
        <w:pStyle w:val="Listenabsatz"/>
        <w:numPr>
          <w:ilvl w:val="2"/>
          <w:numId w:val="34"/>
        </w:numPr>
      </w:pPr>
      <w:r>
        <w:t>Diagramme, Kommunikation Client &lt;-&gt; Server</w:t>
      </w:r>
    </w:p>
    <w:p w14:paraId="104FE10D" w14:textId="31F61C67" w:rsidR="008762F3" w:rsidRDefault="005C53A9" w:rsidP="006B03E5">
      <w:pPr>
        <w:pStyle w:val="Listenabsatz"/>
        <w:numPr>
          <w:ilvl w:val="1"/>
          <w:numId w:val="34"/>
        </w:numPr>
      </w:pPr>
      <w:r>
        <w:t>Realisieren</w:t>
      </w:r>
    </w:p>
    <w:p w14:paraId="0E0A56C0" w14:textId="395A2580" w:rsidR="002F1859" w:rsidRDefault="005A3F95" w:rsidP="00383FCF">
      <w:pPr>
        <w:pStyle w:val="Listenabsatz"/>
        <w:numPr>
          <w:ilvl w:val="0"/>
          <w:numId w:val="34"/>
        </w:numPr>
      </w:pPr>
      <w:r w:rsidRPr="005A3F95">
        <w:t>IRC-</w:t>
      </w:r>
      <w:r w:rsidR="002F1859">
        <w:t>Server</w:t>
      </w:r>
    </w:p>
    <w:p w14:paraId="02F80859" w14:textId="16A6750E" w:rsidR="005C5F1C" w:rsidRDefault="007A072E" w:rsidP="005C5F1C">
      <w:pPr>
        <w:pStyle w:val="Listenabsatz"/>
        <w:numPr>
          <w:ilvl w:val="1"/>
          <w:numId w:val="34"/>
        </w:numPr>
      </w:pPr>
      <w:r>
        <w:t>Informieren</w:t>
      </w:r>
    </w:p>
    <w:p w14:paraId="57955BA8" w14:textId="6F28E7FB" w:rsidR="00F65256" w:rsidRDefault="00EB7B2A" w:rsidP="00F65256">
      <w:pPr>
        <w:pStyle w:val="Listenabsatz"/>
        <w:numPr>
          <w:ilvl w:val="2"/>
          <w:numId w:val="34"/>
        </w:numPr>
      </w:pPr>
      <w:r>
        <w:t>Andere IRC Projekte studieren</w:t>
      </w:r>
    </w:p>
    <w:p w14:paraId="4E2DE10F" w14:textId="4A5B97B7" w:rsidR="00EB7B2A" w:rsidRDefault="0000279D" w:rsidP="00F65256">
      <w:pPr>
        <w:pStyle w:val="Listenabsatz"/>
        <w:numPr>
          <w:ilvl w:val="2"/>
          <w:numId w:val="34"/>
        </w:numPr>
      </w:pPr>
      <w:r>
        <w:t>Wie erstellt man einen Linux Server?</w:t>
      </w:r>
    </w:p>
    <w:p w14:paraId="0E26F372" w14:textId="0C47603D" w:rsidR="00EE71B9" w:rsidRDefault="005C53A9" w:rsidP="00EE71B9">
      <w:pPr>
        <w:pStyle w:val="Listenabsatz"/>
        <w:numPr>
          <w:ilvl w:val="1"/>
          <w:numId w:val="34"/>
        </w:numPr>
      </w:pPr>
      <w:r>
        <w:t>Planen</w:t>
      </w:r>
    </w:p>
    <w:p w14:paraId="248729CC" w14:textId="40C6EA54" w:rsidR="005C53A9" w:rsidRDefault="005C53A9" w:rsidP="005C53A9">
      <w:pPr>
        <w:pStyle w:val="Listenabsatz"/>
        <w:numPr>
          <w:ilvl w:val="2"/>
          <w:numId w:val="34"/>
        </w:numPr>
      </w:pPr>
      <w:r>
        <w:t xml:space="preserve">Diagramme, Nachrichten </w:t>
      </w:r>
      <w:r w:rsidR="005E3C08">
        <w:t>Verwaltung</w:t>
      </w:r>
    </w:p>
    <w:p w14:paraId="5CCAC196" w14:textId="13112B1B" w:rsidR="003D1F32" w:rsidRDefault="003D1F32" w:rsidP="00383FCF">
      <w:pPr>
        <w:pStyle w:val="Listenabsatz"/>
        <w:numPr>
          <w:ilvl w:val="0"/>
          <w:numId w:val="34"/>
        </w:numPr>
      </w:pPr>
      <w:r>
        <w:t>Server Hosting</w:t>
      </w:r>
    </w:p>
    <w:p w14:paraId="2C0CE982" w14:textId="2AD1068A" w:rsidR="007F1844" w:rsidRDefault="007F1844" w:rsidP="007F1844">
      <w:pPr>
        <w:pStyle w:val="Listenabsatz"/>
        <w:numPr>
          <w:ilvl w:val="1"/>
          <w:numId w:val="34"/>
        </w:numPr>
      </w:pPr>
      <w:r>
        <w:t>Informieren</w:t>
      </w:r>
    </w:p>
    <w:p w14:paraId="7288A601" w14:textId="70A11B2C" w:rsidR="005E3C08" w:rsidRDefault="005A3F95" w:rsidP="005E3C08">
      <w:pPr>
        <w:pStyle w:val="Listenabsatz"/>
        <w:numPr>
          <w:ilvl w:val="2"/>
          <w:numId w:val="34"/>
        </w:numPr>
      </w:pPr>
      <w:r>
        <w:t>Wie wartet man einen Linux Server?</w:t>
      </w:r>
    </w:p>
    <w:p w14:paraId="4170F2AF" w14:textId="78A94545" w:rsidR="002F1859" w:rsidRDefault="00DC00BB" w:rsidP="00383FCF">
      <w:pPr>
        <w:pStyle w:val="Listenabsatz"/>
        <w:numPr>
          <w:ilvl w:val="0"/>
          <w:numId w:val="34"/>
        </w:numPr>
      </w:pPr>
      <w:r>
        <w:t>Nachrichtenverschlüsselung</w:t>
      </w:r>
    </w:p>
    <w:p w14:paraId="5DFBB083" w14:textId="788FA05D" w:rsidR="005E3C08" w:rsidRDefault="005E3C08" w:rsidP="005E3C08">
      <w:pPr>
        <w:pStyle w:val="Listenabsatz"/>
        <w:numPr>
          <w:ilvl w:val="1"/>
          <w:numId w:val="34"/>
        </w:numPr>
      </w:pPr>
      <w:r>
        <w:t>Informieren</w:t>
      </w:r>
    </w:p>
    <w:p w14:paraId="05A7CB3E" w14:textId="4C3665DD" w:rsidR="005E3C08" w:rsidRDefault="00BC49DD" w:rsidP="005E3C08">
      <w:pPr>
        <w:pStyle w:val="Listenabsatz"/>
        <w:numPr>
          <w:ilvl w:val="2"/>
          <w:numId w:val="34"/>
        </w:numPr>
      </w:pPr>
      <w:r>
        <w:t>Wie verschlüsseln andere IRC</w:t>
      </w:r>
      <w:r w:rsidR="0011271B">
        <w:t>s</w:t>
      </w:r>
      <w:r>
        <w:t xml:space="preserve"> ihre </w:t>
      </w:r>
      <w:r w:rsidR="00FC7D5C">
        <w:t>N</w:t>
      </w:r>
      <w:r>
        <w:t>achrichten?</w:t>
      </w:r>
    </w:p>
    <w:p w14:paraId="196AEFC8" w14:textId="4BB87DA0" w:rsidR="00DC00BB" w:rsidRDefault="003D1F32" w:rsidP="00383FCF">
      <w:pPr>
        <w:pStyle w:val="Listenabsatz"/>
        <w:numPr>
          <w:ilvl w:val="0"/>
          <w:numId w:val="34"/>
        </w:numPr>
      </w:pPr>
      <w:r>
        <w:t>Dokumentation</w:t>
      </w:r>
    </w:p>
    <w:p w14:paraId="1B674869" w14:textId="4A58BF59" w:rsidR="00896EE0" w:rsidRDefault="00896EE0" w:rsidP="00896EE0">
      <w:pPr>
        <w:pStyle w:val="Listenabsatz"/>
        <w:numPr>
          <w:ilvl w:val="1"/>
          <w:numId w:val="34"/>
        </w:numPr>
      </w:pPr>
      <w:r>
        <w:t>Realisieren</w:t>
      </w:r>
    </w:p>
    <w:p w14:paraId="3C8D2EFA" w14:textId="3546E386" w:rsidR="00896EE0" w:rsidRDefault="00896EE0" w:rsidP="00896EE0">
      <w:pPr>
        <w:pStyle w:val="Listenabsatz"/>
        <w:numPr>
          <w:ilvl w:val="2"/>
          <w:numId w:val="34"/>
        </w:numPr>
      </w:pPr>
      <w:r>
        <w:t>Setup Anleitung schreiben</w:t>
      </w:r>
    </w:p>
    <w:p w14:paraId="619EC5FE" w14:textId="032A2934" w:rsidR="00896EE0" w:rsidRPr="001E41FE" w:rsidRDefault="00BC498C" w:rsidP="00896EE0">
      <w:pPr>
        <w:pStyle w:val="Listenabsatz"/>
        <w:numPr>
          <w:ilvl w:val="2"/>
          <w:numId w:val="34"/>
        </w:numPr>
      </w:pPr>
      <w:r>
        <w:t>Programmdokumentation</w:t>
      </w:r>
      <w:r w:rsidR="0090407D">
        <w:t xml:space="preserve"> erstellen</w:t>
      </w:r>
    </w:p>
    <w:p w14:paraId="17827142" w14:textId="023FA475" w:rsidR="00B40159" w:rsidRDefault="00B40159">
      <w:r>
        <w:br w:type="page"/>
      </w:r>
    </w:p>
    <w:p w14:paraId="7CC45CF8" w14:textId="417BF62B" w:rsidR="00DE7472" w:rsidRDefault="00DE7472" w:rsidP="00DE7472">
      <w:pPr>
        <w:pStyle w:val="berschrift2"/>
      </w:pPr>
      <w:bookmarkStart w:id="13" w:name="_Toc191243990"/>
      <w:r>
        <w:lastRenderedPageBreak/>
        <w:t>Aufwand &amp; Kosten</w:t>
      </w:r>
      <w:bookmarkEnd w:id="13"/>
    </w:p>
    <w:p w14:paraId="1295DE73" w14:textId="7CCD96E5" w:rsidR="00DE7472" w:rsidRDefault="00DE7472" w:rsidP="00DE7472">
      <w:pPr>
        <w:pStyle w:val="berschrift3"/>
      </w:pPr>
      <w:bookmarkStart w:id="14" w:name="_Toc191243991"/>
      <w:r>
        <w:t>Materialien</w:t>
      </w:r>
      <w:bookmarkEnd w:id="14"/>
    </w:p>
    <w:p w14:paraId="0765CF50" w14:textId="09E19571" w:rsidR="003F2D36" w:rsidRDefault="007A7C40" w:rsidP="00AD2CF7">
      <w:r>
        <w:t xml:space="preserve">Um einen IRC zu </w:t>
      </w:r>
      <w:r w:rsidR="00CF6728">
        <w:t>betreiben,</w:t>
      </w:r>
      <w:r>
        <w:t xml:space="preserve"> brauche ich einen Server, dieser muss nicht sehr leistu</w:t>
      </w:r>
      <w:r w:rsidR="00DD22A6">
        <w:t xml:space="preserve">ngsfähig sein da ich mein IRC nicht kommerziell gebrauchen will. </w:t>
      </w:r>
      <w:r w:rsidR="00CF6728">
        <w:t xml:space="preserve">Ich habe mir schon einmal überlegt es auf einem </w:t>
      </w:r>
      <w:r w:rsidR="00765EAB">
        <w:br/>
      </w:r>
      <w:r w:rsidR="00CF6728">
        <w:t>Raspberry</w:t>
      </w:r>
      <w:r w:rsidR="00765EAB">
        <w:t>-PI</w:t>
      </w:r>
      <w:r w:rsidR="001840B2">
        <w:t xml:space="preserve"> zu </w:t>
      </w:r>
      <w:r w:rsidR="003F2D36">
        <w:t>hosten</w:t>
      </w:r>
      <w:r w:rsidR="00577A64">
        <w:t xml:space="preserve">, </w:t>
      </w:r>
      <w:r w:rsidR="004259C1">
        <w:t xml:space="preserve">Ich fände es jedoch interessanter einen </w:t>
      </w:r>
      <w:r w:rsidR="001B3107">
        <w:t>Normalen Server zu betreiben</w:t>
      </w:r>
      <w:r w:rsidR="003F2D36">
        <w:t>.</w:t>
      </w:r>
    </w:p>
    <w:p w14:paraId="34E984AC" w14:textId="2B27B714" w:rsidR="00223CE5" w:rsidRDefault="00502A2A" w:rsidP="00223CE5">
      <w:pPr>
        <w:pStyle w:val="Listenabsatz"/>
        <w:numPr>
          <w:ilvl w:val="0"/>
          <w:numId w:val="36"/>
        </w:numPr>
      </w:pPr>
      <w:r>
        <w:t xml:space="preserve">Einen Server </w:t>
      </w:r>
      <w:r w:rsidR="00A35165">
        <w:t>/</w:t>
      </w:r>
      <w:r w:rsidR="00B10424">
        <w:t xml:space="preserve"> </w:t>
      </w:r>
      <w:r w:rsidR="00B10424" w:rsidRPr="00B10424">
        <w:t>Raspberry-PI</w:t>
      </w:r>
    </w:p>
    <w:p w14:paraId="023F1BF1" w14:textId="77777777" w:rsidR="00223CE5" w:rsidRDefault="00223CE5" w:rsidP="00223CE5"/>
    <w:p w14:paraId="2D24FDC9" w14:textId="26A2BB1A" w:rsidR="00B10424" w:rsidRDefault="00742C2F" w:rsidP="00742C2F">
      <w:pPr>
        <w:pStyle w:val="berschrift3"/>
      </w:pPr>
      <w:bookmarkStart w:id="15" w:name="_Toc191243992"/>
      <w:r>
        <w:t>Aufwand</w:t>
      </w:r>
      <w:bookmarkEnd w:id="15"/>
    </w:p>
    <w:p w14:paraId="09B8A341" w14:textId="7395253E" w:rsidR="00223CE5" w:rsidRDefault="00223CE5" w:rsidP="00223CE5">
      <w:r>
        <w:t xml:space="preserve">Der zeitliche Aufwand beträgt </w:t>
      </w:r>
      <w:r w:rsidR="00547042">
        <w:t xml:space="preserve">ca. </w:t>
      </w:r>
      <w:r w:rsidR="004422EC">
        <w:t xml:space="preserve">KW 9 – KW 24 </w:t>
      </w:r>
      <w:r w:rsidR="00547042">
        <w:t xml:space="preserve">also ungefähr </w:t>
      </w:r>
      <w:r w:rsidR="004422EC">
        <w:t xml:space="preserve">14 Wochen </w:t>
      </w:r>
      <w:r w:rsidR="009664F3">
        <w:t xml:space="preserve">ohne die Frühlingsferien und andere </w:t>
      </w:r>
      <w:r w:rsidR="000E57C5">
        <w:t>Aktivitäten,</w:t>
      </w:r>
      <w:r w:rsidR="009664F3">
        <w:t xml:space="preserve"> die die Arbeitszeit verhindern würde.</w:t>
      </w:r>
    </w:p>
    <w:p w14:paraId="76EC2578" w14:textId="5E29743F" w:rsidR="00491E87" w:rsidRDefault="00157E0F" w:rsidP="00C960E7">
      <w:r>
        <w:t xml:space="preserve">14h * </w:t>
      </w:r>
      <w:r w:rsidR="00CA5721">
        <w:t xml:space="preserve">14 Wochen = </w:t>
      </w:r>
      <w:r w:rsidR="00CA5721" w:rsidRPr="00CA5721">
        <w:t>196</w:t>
      </w:r>
      <w:r w:rsidR="00CA5721">
        <w:t xml:space="preserve"> Arbeitsstunden</w:t>
      </w:r>
    </w:p>
    <w:p w14:paraId="6E7085D2" w14:textId="2994C1AF" w:rsidR="00B40159" w:rsidRDefault="00B40159"/>
    <w:p w14:paraId="4626B1B2" w14:textId="1CF23F29" w:rsidR="00DE7472" w:rsidRDefault="00DE7472" w:rsidP="00DE7472">
      <w:pPr>
        <w:pStyle w:val="berschrift2"/>
      </w:pPr>
      <w:bookmarkStart w:id="16" w:name="_Toc191243993"/>
      <w:r>
        <w:t>Termine</w:t>
      </w:r>
      <w:bookmarkEnd w:id="16"/>
    </w:p>
    <w:p w14:paraId="220D08E5" w14:textId="0BBB5B11" w:rsidR="00C960E7" w:rsidRDefault="007B14BA" w:rsidP="007B14BA">
      <w:pPr>
        <w:ind w:left="284" w:hanging="284"/>
      </w:pPr>
      <w:r>
        <w:t>Meine Termine lauten wie Folgt:</w:t>
      </w:r>
    </w:p>
    <w:p w14:paraId="700B9100" w14:textId="0715CF1F" w:rsidR="00597B65" w:rsidRDefault="00EF6817" w:rsidP="007B14BA">
      <w:pPr>
        <w:pStyle w:val="Listenabsatz"/>
        <w:numPr>
          <w:ilvl w:val="0"/>
          <w:numId w:val="38"/>
        </w:numPr>
      </w:pPr>
      <w:r>
        <w:t>KW 11</w:t>
      </w:r>
      <w:r w:rsidR="00F13C72">
        <w:t xml:space="preserve"> </w:t>
      </w:r>
      <w:r w:rsidR="00A50DB3">
        <w:t>-</w:t>
      </w:r>
      <w:r w:rsidR="00F13C72">
        <w:t xml:space="preserve"> Besprechung der Planu</w:t>
      </w:r>
      <w:r w:rsidR="00597B65">
        <w:t>n</w:t>
      </w:r>
      <w:r w:rsidR="00F13C72">
        <w:t>g</w:t>
      </w:r>
      <w:r w:rsidR="00597B65">
        <w:t xml:space="preserve"> der Clients und des Servers</w:t>
      </w:r>
    </w:p>
    <w:p w14:paraId="79C401E4" w14:textId="583E9CAB" w:rsidR="007B14BA" w:rsidRDefault="00597B65" w:rsidP="007B14BA">
      <w:pPr>
        <w:pStyle w:val="Listenabsatz"/>
        <w:numPr>
          <w:ilvl w:val="0"/>
          <w:numId w:val="38"/>
        </w:numPr>
      </w:pPr>
      <w:r>
        <w:t>KW</w:t>
      </w:r>
      <w:r w:rsidR="000E0C91">
        <w:t xml:space="preserve"> 14</w:t>
      </w:r>
      <w:r w:rsidR="00F13C72">
        <w:t xml:space="preserve"> </w:t>
      </w:r>
      <w:r w:rsidR="00343024">
        <w:t>-</w:t>
      </w:r>
      <w:r w:rsidR="000E0C91">
        <w:t xml:space="preserve"> </w:t>
      </w:r>
      <w:r w:rsidR="00A50DB3">
        <w:t xml:space="preserve">1. </w:t>
      </w:r>
      <w:r w:rsidR="000E0C91">
        <w:t xml:space="preserve">Standortsbesprechung vor den Ferien, </w:t>
      </w:r>
      <w:r w:rsidR="00694511">
        <w:t>Nachrichten Verschlüsselung Besprechen</w:t>
      </w:r>
    </w:p>
    <w:p w14:paraId="12690A06" w14:textId="3981096D" w:rsidR="007B14BA" w:rsidRDefault="00A50DB3" w:rsidP="00C960E7">
      <w:pPr>
        <w:pStyle w:val="Listenabsatz"/>
        <w:numPr>
          <w:ilvl w:val="0"/>
          <w:numId w:val="38"/>
        </w:numPr>
      </w:pPr>
      <w:r>
        <w:t>KW 1</w:t>
      </w:r>
      <w:r w:rsidR="00343024">
        <w:t>8</w:t>
      </w:r>
      <w:r>
        <w:t xml:space="preserve"> </w:t>
      </w:r>
      <w:r w:rsidR="00343024">
        <w:t>-</w:t>
      </w:r>
      <w:r>
        <w:t xml:space="preserve"> 2. Standortsbesprechung</w:t>
      </w:r>
      <w:r w:rsidR="00A83317">
        <w:t>,</w:t>
      </w:r>
      <w:r w:rsidR="00A83317" w:rsidRPr="00A83317">
        <w:t xml:space="preserve"> </w:t>
      </w:r>
      <w:r w:rsidR="00A83317">
        <w:t>werde ich rechtzeitig fertig?</w:t>
      </w:r>
    </w:p>
    <w:p w14:paraId="5776C36F" w14:textId="5E6A2BF7" w:rsidR="004B7FBB" w:rsidRPr="00C960E7" w:rsidRDefault="00343024" w:rsidP="00C960E7">
      <w:pPr>
        <w:pStyle w:val="Listenabsatz"/>
        <w:numPr>
          <w:ilvl w:val="0"/>
          <w:numId w:val="38"/>
        </w:numPr>
      </w:pPr>
      <w:r>
        <w:t xml:space="preserve">KW 21 </w:t>
      </w:r>
      <w:r w:rsidR="000471FE">
        <w:t>-</w:t>
      </w:r>
      <w:r>
        <w:t xml:space="preserve"> </w:t>
      </w:r>
      <w:r w:rsidR="001D59B8">
        <w:t>Besprechung Tischmesse</w:t>
      </w:r>
      <w:r w:rsidR="00A83317">
        <w:t>.</w:t>
      </w:r>
      <w:r w:rsidR="001D59B8">
        <w:t xml:space="preserve"> </w:t>
      </w:r>
      <w:r w:rsidR="00A83317">
        <w:t>W</w:t>
      </w:r>
      <w:r w:rsidR="001D59B8">
        <w:t>as will ich ausstellen</w:t>
      </w:r>
      <w:r w:rsidR="000471FE">
        <w:t>?</w:t>
      </w:r>
      <w:r w:rsidR="001D59B8">
        <w:t xml:space="preserve"> </w:t>
      </w:r>
    </w:p>
    <w:p w14:paraId="6E6EBD68" w14:textId="73210605" w:rsidR="00B40159" w:rsidRDefault="00DE7472" w:rsidP="006763DF">
      <w:pPr>
        <w:pStyle w:val="berschrift2"/>
      </w:pPr>
      <w:bookmarkStart w:id="17" w:name="_Toc191243994"/>
      <w:r>
        <w:t xml:space="preserve">Begründung der </w:t>
      </w:r>
      <w:r w:rsidR="004B1D18">
        <w:t>Attraktivität</w:t>
      </w:r>
      <w:bookmarkEnd w:id="17"/>
    </w:p>
    <w:p w14:paraId="01996408" w14:textId="4DEE2A25" w:rsidR="00197473" w:rsidRDefault="00197473" w:rsidP="001C55F8">
      <w:pPr>
        <w:pStyle w:val="berschrift3"/>
      </w:pPr>
      <w:bookmarkStart w:id="18" w:name="_Toc191243995"/>
      <w:r>
        <w:t>Begründung</w:t>
      </w:r>
      <w:bookmarkEnd w:id="18"/>
    </w:p>
    <w:p w14:paraId="68522AA6" w14:textId="2D34295F" w:rsidR="0093438A" w:rsidRPr="0093438A" w:rsidRDefault="0011271B" w:rsidP="0093438A">
      <w:r w:rsidRPr="0011271B">
        <w:t>Viele bekannte Chat-Dienste gehören gro</w:t>
      </w:r>
      <w:r>
        <w:t>ss</w:t>
      </w:r>
      <w:r w:rsidRPr="0011271B">
        <w:t xml:space="preserve">en Firmen wie </w:t>
      </w:r>
      <w:proofErr w:type="spellStart"/>
      <w:r w:rsidRPr="0011271B">
        <w:t>Meta</w:t>
      </w:r>
      <w:proofErr w:type="spellEnd"/>
      <w:r w:rsidRPr="0011271B">
        <w:t>, Microsoft oder Google. Diese Unternehmen haben ihre eigenen Interessen und nutzen oft Nutzerdaten für Werbung oder andere Zwecke. Mit einem eigenen Chat-Server habe ich die volle Kontrolle über meine Daten und bin nicht darauf angewiesen, dass ein Konzern meine Privatsphäre schützt. So kann ich selbst entscheiden, wie meine Kommunikation abläuft und wer darauf Zugriff hat.</w:t>
      </w:r>
    </w:p>
    <w:p w14:paraId="0801789B" w14:textId="76BFC7F9" w:rsidR="00197473" w:rsidRPr="00197473" w:rsidRDefault="00197473" w:rsidP="00197473"/>
    <w:p w14:paraId="36B7AC4B" w14:textId="4220DBB4" w:rsidR="004B1D18" w:rsidRDefault="00552212" w:rsidP="001C55F8">
      <w:pPr>
        <w:pStyle w:val="berschrift3"/>
      </w:pPr>
      <w:bookmarkStart w:id="19" w:name="_Toc191243996"/>
      <w:r>
        <w:t>Lerneffekt</w:t>
      </w:r>
      <w:bookmarkEnd w:id="19"/>
    </w:p>
    <w:p w14:paraId="15D56349" w14:textId="409327B6" w:rsidR="003E1052" w:rsidRPr="003E1052" w:rsidRDefault="00AF775E" w:rsidP="003E1052">
      <w:r>
        <w:t xml:space="preserve">Ich werde mich in den </w:t>
      </w:r>
      <w:r w:rsidR="000A1186">
        <w:t>Bereichen</w:t>
      </w:r>
      <w:r>
        <w:t xml:space="preserve"> </w:t>
      </w:r>
      <w:r w:rsidR="00584AE4">
        <w:t xml:space="preserve">Netzwerktechnik, </w:t>
      </w:r>
      <w:r w:rsidR="000A1186">
        <w:t>Server</w:t>
      </w:r>
      <w:r w:rsidR="003641E2">
        <w:t>verwaltung</w:t>
      </w:r>
      <w:r w:rsidR="00584AE4">
        <w:t xml:space="preserve">, sichere </w:t>
      </w:r>
      <w:r w:rsidR="000A1186">
        <w:t>Kommunikation</w:t>
      </w:r>
      <w:r w:rsidR="00584AE4">
        <w:t xml:space="preserve">, </w:t>
      </w:r>
      <w:r w:rsidR="003641E2">
        <w:t>Verschlüsslung</w:t>
      </w:r>
      <w:r w:rsidR="000A1186">
        <w:t xml:space="preserve"> und in der Programmierung in den sprachen c und c#.</w:t>
      </w:r>
    </w:p>
    <w:p w14:paraId="6BBBEF23" w14:textId="4949ADCE" w:rsidR="0011271B" w:rsidRDefault="008E5F3C" w:rsidP="0011271B">
      <w:r>
        <w:t>Durch</w:t>
      </w:r>
      <w:r w:rsidR="0011271B">
        <w:t xml:space="preserve"> dieses Projekt werde ich viel über Daten/ Nachrichtenverschlüsselung wie auch Netzwerktechnik und Serververwaltung</w:t>
      </w:r>
      <w:r>
        <w:t xml:space="preserve"> lernen. Dabei vertiefe ich mich weiten in die Programmiersprachen c &amp; c#. </w:t>
      </w:r>
    </w:p>
    <w:p w14:paraId="3489167F" w14:textId="51630D74" w:rsidR="00DE7472" w:rsidRPr="00DE7472" w:rsidRDefault="00DE7472" w:rsidP="003924C6"/>
    <w:p w14:paraId="40F5DF00" w14:textId="5B4A9E6D" w:rsidR="00DE7472" w:rsidRDefault="00AB3C15" w:rsidP="00DE7472">
      <w:pPr>
        <w:pStyle w:val="berschrift2"/>
      </w:pPr>
      <w:bookmarkStart w:id="20" w:name="_Toc191243997"/>
      <w:r>
        <w:t>Antragsteller</w:t>
      </w:r>
      <w:bookmarkEnd w:id="20"/>
    </w:p>
    <w:p w14:paraId="71A2A7B3" w14:textId="77777777" w:rsidR="00F25884" w:rsidRDefault="00F25884" w:rsidP="00F25884"/>
    <w:p w14:paraId="46EB45AF" w14:textId="77777777" w:rsidR="00F25884" w:rsidRDefault="00F25884" w:rsidP="00F25884"/>
    <w:p w14:paraId="1FFEB15D" w14:textId="77777777" w:rsidR="00F25884" w:rsidRDefault="00F25884" w:rsidP="00F25884"/>
    <w:p w14:paraId="22258347" w14:textId="77777777" w:rsidR="00F25884" w:rsidRPr="00F25884" w:rsidRDefault="00F25884" w:rsidP="00F25884"/>
    <w:p w14:paraId="40FBDBEA" w14:textId="009A28E2" w:rsidR="00E13F17" w:rsidRPr="0011271B" w:rsidRDefault="00DE7472" w:rsidP="00E13F17">
      <w:r>
        <w:t xml:space="preserve">Yves Jaros, Schüler der </w:t>
      </w:r>
      <w:proofErr w:type="spellStart"/>
      <w:r>
        <w:t>IMS-T@</w:t>
      </w:r>
      <w:r w:rsidR="0057150E">
        <w:t>gbssg</w:t>
      </w:r>
      <w:proofErr w:type="spellEnd"/>
      <w:r>
        <w:t xml:space="preserve"> </w:t>
      </w:r>
    </w:p>
    <w:sectPr w:rsidR="00E13F17" w:rsidRPr="0011271B" w:rsidSect="00B56828">
      <w:footerReference w:type="default" r:id="rId14"/>
      <w:headerReference w:type="first" r:id="rId15"/>
      <w:footerReference w:type="first" r:id="rId16"/>
      <w:pgSz w:w="11906" w:h="16838"/>
      <w:pgMar w:top="851" w:right="1274" w:bottom="993" w:left="1276" w:header="51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909BCF" w14:textId="77777777" w:rsidR="00152896" w:rsidRDefault="00152896" w:rsidP="0093507C">
      <w:r>
        <w:separator/>
      </w:r>
    </w:p>
    <w:p w14:paraId="26B63B87" w14:textId="77777777" w:rsidR="00152896" w:rsidRDefault="00152896"/>
  </w:endnote>
  <w:endnote w:type="continuationSeparator" w:id="0">
    <w:p w14:paraId="4FD4890B" w14:textId="77777777" w:rsidR="00152896" w:rsidRDefault="00152896" w:rsidP="0093507C">
      <w:r>
        <w:continuationSeparator/>
      </w:r>
    </w:p>
    <w:p w14:paraId="279A564C" w14:textId="77777777" w:rsidR="00152896" w:rsidRDefault="00152896"/>
  </w:endnote>
  <w:endnote w:type="continuationNotice" w:id="1">
    <w:p w14:paraId="3A86F76C" w14:textId="77777777" w:rsidR="00152896" w:rsidRDefault="001528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n-e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A2748" w14:textId="02DB1202" w:rsidR="00211467" w:rsidRPr="00B56828" w:rsidRDefault="009545B0" w:rsidP="00B95E88">
    <w:pPr>
      <w:pStyle w:val="Fuzeile"/>
      <w:tabs>
        <w:tab w:val="clear" w:pos="4513"/>
        <w:tab w:val="clear" w:pos="9026"/>
        <w:tab w:val="right" w:pos="9356"/>
      </w:tabs>
      <w:rPr>
        <w:sz w:val="14"/>
        <w:szCs w:val="14"/>
      </w:rPr>
    </w:pPr>
    <w:r w:rsidRPr="00B56828">
      <w:rPr>
        <w:sz w:val="14"/>
        <w:szCs w:val="14"/>
      </w:rPr>
      <w:t>© 20</w:t>
    </w:r>
    <w:r w:rsidR="00976948" w:rsidRPr="00B56828">
      <w:rPr>
        <w:sz w:val="14"/>
        <w:szCs w:val="14"/>
      </w:rPr>
      <w:t>2</w:t>
    </w:r>
    <w:r w:rsidR="0007131D">
      <w:rPr>
        <w:sz w:val="14"/>
        <w:szCs w:val="14"/>
      </w:rPr>
      <w:t>4</w:t>
    </w:r>
    <w:r w:rsidRPr="00B56828">
      <w:rPr>
        <w:sz w:val="14"/>
        <w:szCs w:val="14"/>
      </w:rPr>
      <w:t xml:space="preserve"> </w:t>
    </w:r>
    <w:r w:rsidR="00612C28" w:rsidRPr="00B56828">
      <w:rPr>
        <w:rFonts w:ascii="Arial Black" w:hAnsi="Arial Black"/>
        <w:sz w:val="14"/>
        <w:szCs w:val="14"/>
      </w:rPr>
      <w:t>gbs</w:t>
    </w:r>
    <w:r w:rsidR="00612C28" w:rsidRPr="00B56828">
      <w:rPr>
        <w:sz w:val="14"/>
        <w:szCs w:val="14"/>
      </w:rPr>
      <w:t>sg.ch</w:t>
    </w:r>
    <w:r w:rsidR="00514E31" w:rsidRPr="00B56828">
      <w:rPr>
        <w:sz w:val="14"/>
        <w:szCs w:val="14"/>
      </w:rPr>
      <w:t xml:space="preserve"> </w:t>
    </w:r>
    <w:r w:rsidR="00514E31" w:rsidRPr="00B56828">
      <w:rPr>
        <w:color w:val="CCCC00"/>
        <w:sz w:val="14"/>
        <w:szCs w:val="14"/>
      </w:rPr>
      <w:t xml:space="preserve">| </w:t>
    </w:r>
    <w:r w:rsidR="0007131D" w:rsidRPr="0007131D">
      <w:rPr>
        <w:rFonts w:asciiTheme="majorHAnsi" w:hAnsiTheme="majorHAnsi"/>
        <w:sz w:val="14"/>
        <w:szCs w:val="14"/>
      </w:rPr>
      <w:t>IMS-T</w:t>
    </w:r>
    <w:r w:rsidR="0007131D" w:rsidRPr="0007131D">
      <w:rPr>
        <w:sz w:val="14"/>
        <w:szCs w:val="14"/>
      </w:rPr>
      <w:t xml:space="preserve"> </w:t>
    </w:r>
    <w:r w:rsidR="0007131D" w:rsidRPr="00B56828">
      <w:rPr>
        <w:color w:val="CCCC00"/>
        <w:sz w:val="14"/>
        <w:szCs w:val="14"/>
      </w:rPr>
      <w:t xml:space="preserve">| </w:t>
    </w:r>
    <w:sdt>
      <w:sdtPr>
        <w:rPr>
          <w:rFonts w:ascii="Arial Black" w:hAnsi="Arial Black"/>
          <w:sz w:val="14"/>
          <w:szCs w:val="14"/>
        </w:rPr>
        <w:alias w:val="Kategorie"/>
        <w:tag w:val=""/>
        <w:id w:val="-1095237512"/>
        <w:dataBinding w:prefixMappings="xmlns:ns0='http://purl.org/dc/elements/1.1/' xmlns:ns1='http://schemas.openxmlformats.org/package/2006/metadata/core-properties' " w:xpath="/ns1:coreProperties[1]/ns1:category[1]" w:storeItemID="{6C3C8BC8-F283-45AE-878A-BAB7291924A1}"/>
        <w:text/>
      </w:sdtPr>
      <w:sdtContent>
        <w:proofErr w:type="spellStart"/>
        <w:r w:rsidR="00DE7472">
          <w:rPr>
            <w:rFonts w:ascii="Arial Black" w:hAnsi="Arial Black"/>
            <w:sz w:val="14"/>
            <w:szCs w:val="14"/>
          </w:rPr>
          <w:t>TerminalChat</w:t>
        </w:r>
        <w:proofErr w:type="spellEnd"/>
      </w:sdtContent>
    </w:sdt>
    <w:r w:rsidR="008B75C5" w:rsidRPr="00B56828">
      <w:rPr>
        <w:sz w:val="14"/>
        <w:szCs w:val="14"/>
      </w:rPr>
      <w:t xml:space="preserve"> </w:t>
    </w:r>
    <w:r w:rsidR="008B75C5" w:rsidRPr="00B56828">
      <w:rPr>
        <w:color w:val="CCCC00"/>
        <w:sz w:val="14"/>
        <w:szCs w:val="14"/>
      </w:rPr>
      <w:t xml:space="preserve">| </w:t>
    </w:r>
    <w:sdt>
      <w:sdtPr>
        <w:rPr>
          <w:rFonts w:ascii="Arial Black" w:hAnsi="Arial Black"/>
          <w:sz w:val="14"/>
          <w:szCs w:val="14"/>
        </w:rPr>
        <w:alias w:val="Titel"/>
        <w:tag w:val=""/>
        <w:id w:val="-2122291734"/>
        <w:placeholder>
          <w:docPart w:val="7B00198D757F4562982FA310D18FBB76"/>
        </w:placeholder>
        <w:dataBinding w:prefixMappings="xmlns:ns0='http://purl.org/dc/elements/1.1/' xmlns:ns1='http://schemas.openxmlformats.org/package/2006/metadata/core-properties' " w:xpath="/ns1:coreProperties[1]/ns0:title[1]" w:storeItemID="{6C3C8BC8-F283-45AE-878A-BAB7291924A1}"/>
        <w:text/>
      </w:sdtPr>
      <w:sdtContent>
        <w:r w:rsidR="00DE7472">
          <w:rPr>
            <w:rFonts w:ascii="Arial Black" w:hAnsi="Arial Black"/>
            <w:sz w:val="14"/>
            <w:szCs w:val="14"/>
          </w:rPr>
          <w:t>Projektantrag</w:t>
        </w:r>
      </w:sdtContent>
    </w:sdt>
    <w:r w:rsidR="008B75C5" w:rsidRPr="00B56828">
      <w:rPr>
        <w:sz w:val="14"/>
        <w:szCs w:val="14"/>
      </w:rPr>
      <w:t xml:space="preserve"> </w:t>
    </w:r>
    <w:r w:rsidR="008B75C5" w:rsidRPr="00B56828">
      <w:rPr>
        <w:color w:val="CCCC00"/>
        <w:sz w:val="14"/>
        <w:szCs w:val="14"/>
      </w:rPr>
      <w:t xml:space="preserve">| </w:t>
    </w:r>
    <w:sdt>
      <w:sdtPr>
        <w:rPr>
          <w:sz w:val="14"/>
          <w:szCs w:val="14"/>
        </w:rPr>
        <w:alias w:val="Status"/>
        <w:tag w:val=""/>
        <w:id w:val="-1806687372"/>
        <w:placeholder>
          <w:docPart w:val="756E44EB33D64814AA37A4E39DB5F0C6"/>
        </w:placeholder>
        <w:dataBinding w:prefixMappings="xmlns:ns0='http://purl.org/dc/elements/1.1/' xmlns:ns1='http://schemas.openxmlformats.org/package/2006/metadata/core-properties' " w:xpath="/ns1:coreProperties[1]/ns1:contentStatus[1]" w:storeItemID="{6C3C8BC8-F283-45AE-878A-BAB7291924A1}"/>
        <w:text/>
      </w:sdtPr>
      <w:sdtContent>
        <w:r w:rsidR="00A20113">
          <w:rPr>
            <w:sz w:val="14"/>
            <w:szCs w:val="14"/>
          </w:rPr>
          <w:t>v1.0</w:t>
        </w:r>
      </w:sdtContent>
    </w:sdt>
    <w:r w:rsidRPr="00B56828">
      <w:rPr>
        <w:sz w:val="14"/>
        <w:szCs w:val="14"/>
      </w:rPr>
      <w:tab/>
    </w:r>
    <w:r w:rsidRPr="00B56828">
      <w:rPr>
        <w:b/>
        <w:sz w:val="14"/>
        <w:szCs w:val="14"/>
      </w:rPr>
      <w:fldChar w:fldCharType="begin"/>
    </w:r>
    <w:r w:rsidRPr="00B56828">
      <w:rPr>
        <w:b/>
        <w:sz w:val="14"/>
        <w:szCs w:val="14"/>
      </w:rPr>
      <w:instrText>PAGE   \* MERGEFORMAT</w:instrText>
    </w:r>
    <w:r w:rsidRPr="00B56828">
      <w:rPr>
        <w:b/>
        <w:sz w:val="14"/>
        <w:szCs w:val="14"/>
      </w:rPr>
      <w:fldChar w:fldCharType="separate"/>
    </w:r>
    <w:r w:rsidR="00185852" w:rsidRPr="00B56828">
      <w:rPr>
        <w:b/>
        <w:noProof/>
        <w:sz w:val="14"/>
        <w:szCs w:val="14"/>
        <w:lang w:val="de-DE"/>
      </w:rPr>
      <w:t>6</w:t>
    </w:r>
    <w:r w:rsidRPr="00B56828">
      <w:rPr>
        <w:b/>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98DD6" w14:textId="77777777" w:rsidR="00384032" w:rsidRPr="00384032" w:rsidRDefault="00384032" w:rsidP="00384032">
    <w:pPr>
      <w:pStyle w:val="Fuzeile"/>
      <w:tabs>
        <w:tab w:val="clear" w:pos="9026"/>
        <w:tab w:val="right" w:pos="9356"/>
      </w:tabs>
      <w:spacing w:line="190" w:lineRule="exact"/>
      <w:rPr>
        <w:sz w:val="14"/>
        <w:szCs w:val="14"/>
      </w:rPr>
    </w:pPr>
    <w:r w:rsidRPr="00387190">
      <w:tab/>
    </w:r>
    <w:r>
      <w:tab/>
    </w:r>
    <w:r>
      <w:rPr>
        <w:sz w:val="14"/>
        <w:szCs w:val="14"/>
      </w:rPr>
      <w:t>ISO 29990:2010 zertifiziert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D5B3DB" w14:textId="77777777" w:rsidR="00152896" w:rsidRDefault="00152896" w:rsidP="0093507C">
      <w:r>
        <w:separator/>
      </w:r>
    </w:p>
    <w:p w14:paraId="63619074" w14:textId="77777777" w:rsidR="00152896" w:rsidRDefault="00152896"/>
  </w:footnote>
  <w:footnote w:type="continuationSeparator" w:id="0">
    <w:p w14:paraId="73BF8C7D" w14:textId="77777777" w:rsidR="00152896" w:rsidRDefault="00152896" w:rsidP="0093507C">
      <w:r>
        <w:continuationSeparator/>
      </w:r>
    </w:p>
    <w:p w14:paraId="167D7BBE" w14:textId="77777777" w:rsidR="00152896" w:rsidRDefault="00152896"/>
  </w:footnote>
  <w:footnote w:type="continuationNotice" w:id="1">
    <w:p w14:paraId="283380B0" w14:textId="77777777" w:rsidR="00152896" w:rsidRDefault="0015289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BEFCA" w14:textId="77777777" w:rsidR="00402F62" w:rsidRPr="00B56828" w:rsidRDefault="0007131D" w:rsidP="00384032">
    <w:pPr>
      <w:pStyle w:val="Kopfzeile"/>
      <w:tabs>
        <w:tab w:val="clear" w:pos="9072"/>
        <w:tab w:val="right" w:pos="9356"/>
      </w:tabs>
      <w:rPr>
        <w:sz w:val="21"/>
        <w:szCs w:val="21"/>
      </w:rPr>
    </w:pPr>
    <w:r w:rsidRPr="0007131D">
      <w:rPr>
        <w:noProof/>
        <w:sz w:val="21"/>
        <w:szCs w:val="21"/>
      </w:rPr>
      <w:drawing>
        <wp:anchor distT="0" distB="0" distL="114300" distR="114300" simplePos="0" relativeHeight="251658241" behindDoc="0" locked="0" layoutInCell="1" allowOverlap="1" wp14:anchorId="64395B6B" wp14:editId="07750858">
          <wp:simplePos x="0" y="0"/>
          <wp:positionH relativeFrom="margin">
            <wp:posOffset>4091305</wp:posOffset>
          </wp:positionH>
          <wp:positionV relativeFrom="paragraph">
            <wp:posOffset>9525</wp:posOffset>
          </wp:positionV>
          <wp:extent cx="1526400" cy="590400"/>
          <wp:effectExtent l="0" t="0" r="0" b="635"/>
          <wp:wrapSquare wrapText="bothSides"/>
          <wp:docPr id="71948848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488480"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526400" cy="590400"/>
                  </a:xfrm>
                  <a:prstGeom prst="rect">
                    <a:avLst/>
                  </a:prstGeom>
                </pic:spPr>
              </pic:pic>
            </a:graphicData>
          </a:graphic>
          <wp14:sizeRelH relativeFrom="margin">
            <wp14:pctWidth>0</wp14:pctWidth>
          </wp14:sizeRelH>
          <wp14:sizeRelV relativeFrom="margin">
            <wp14:pctHeight>0</wp14:pctHeight>
          </wp14:sizeRelV>
        </wp:anchor>
      </w:drawing>
    </w:r>
    <w:r w:rsidR="00402F62" w:rsidRPr="00B56828">
      <w:rPr>
        <w:noProof/>
        <w:sz w:val="21"/>
        <w:szCs w:val="21"/>
      </w:rPr>
      <w:drawing>
        <wp:anchor distT="0" distB="0" distL="114300" distR="114300" simplePos="0" relativeHeight="251658240" behindDoc="0" locked="0" layoutInCell="1" allowOverlap="1" wp14:anchorId="2FCDBDBC" wp14:editId="02F49DC2">
          <wp:simplePos x="0" y="0"/>
          <wp:positionH relativeFrom="column">
            <wp:posOffset>5910911</wp:posOffset>
          </wp:positionH>
          <wp:positionV relativeFrom="paragraph">
            <wp:posOffset>-1270</wp:posOffset>
          </wp:positionV>
          <wp:extent cx="469900" cy="588645"/>
          <wp:effectExtent l="0" t="0" r="6350" b="1905"/>
          <wp:wrapNone/>
          <wp:docPr id="28" name="Grafik 28" descr="sg_wappen_1c_13mm(6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sg_wappen_1c_13mm(600dpi).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69900" cy="588645"/>
                  </a:xfrm>
                  <a:prstGeom prst="rect">
                    <a:avLst/>
                  </a:prstGeom>
                  <a:noFill/>
                  <a:ln>
                    <a:noFill/>
                  </a:ln>
                </pic:spPr>
              </pic:pic>
            </a:graphicData>
          </a:graphic>
          <wp14:sizeRelH relativeFrom="page">
            <wp14:pctWidth>0</wp14:pctWidth>
          </wp14:sizeRelH>
          <wp14:sizeRelV relativeFrom="page">
            <wp14:pctHeight>0</wp14:pctHeight>
          </wp14:sizeRelV>
        </wp:anchor>
      </w:drawing>
    </w:r>
    <w:r w:rsidR="00402F62" w:rsidRPr="00B56828">
      <w:rPr>
        <w:sz w:val="21"/>
        <w:szCs w:val="21"/>
      </w:rPr>
      <w:t>Kanton St.Gallen</w:t>
    </w:r>
  </w:p>
  <w:p w14:paraId="550ABEF8" w14:textId="77777777" w:rsidR="00402F62" w:rsidRPr="00B56828" w:rsidRDefault="00402F62" w:rsidP="00402F62">
    <w:pPr>
      <w:pStyle w:val="Kopfzeile"/>
      <w:rPr>
        <w:sz w:val="21"/>
        <w:szCs w:val="21"/>
      </w:rPr>
    </w:pPr>
    <w:r w:rsidRPr="00B56828">
      <w:rPr>
        <w:color w:val="000000"/>
        <w:sz w:val="21"/>
        <w:szCs w:val="21"/>
      </w:rPr>
      <w:t>Gewerbliches Berufs- und Weiterbildungszentrum St.Gallen</w:t>
    </w:r>
  </w:p>
  <w:p w14:paraId="184D1ED7" w14:textId="77777777" w:rsidR="00402F62" w:rsidRPr="00B56828" w:rsidRDefault="00402F62" w:rsidP="00402F62">
    <w:pPr>
      <w:pStyle w:val="Kopfzeile"/>
      <w:rPr>
        <w:sz w:val="21"/>
        <w:szCs w:val="21"/>
      </w:rPr>
    </w:pPr>
  </w:p>
  <w:p w14:paraId="61A4E36A" w14:textId="77777777" w:rsidR="00402F62" w:rsidRPr="00B56828" w:rsidRDefault="0007131D">
    <w:pPr>
      <w:pStyle w:val="Kopfzeile"/>
      <w:rPr>
        <w:color w:val="000000"/>
        <w:sz w:val="21"/>
        <w:szCs w:val="21"/>
      </w:rPr>
    </w:pPr>
    <w:r>
      <w:rPr>
        <w:b/>
        <w:color w:val="000000"/>
        <w:sz w:val="21"/>
        <w:szCs w:val="21"/>
      </w:rPr>
      <w:t>IMS-T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4324D"/>
    <w:multiLevelType w:val="hybridMultilevel"/>
    <w:tmpl w:val="C3C4A9D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0750637"/>
    <w:multiLevelType w:val="hybridMultilevel"/>
    <w:tmpl w:val="77E8A250"/>
    <w:lvl w:ilvl="0" w:tplc="08070011">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14830845"/>
    <w:multiLevelType w:val="hybridMultilevel"/>
    <w:tmpl w:val="0832C0BE"/>
    <w:lvl w:ilvl="0" w:tplc="D2F835CA">
      <w:start w:val="1"/>
      <w:numFmt w:val="decimal"/>
      <w:pStyle w:val="Titel3Aufgabe"/>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1A1F5E8D"/>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1B5F489D"/>
    <w:multiLevelType w:val="hybridMultilevel"/>
    <w:tmpl w:val="01A202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E5852C0"/>
    <w:multiLevelType w:val="hybridMultilevel"/>
    <w:tmpl w:val="D77E79CC"/>
    <w:lvl w:ilvl="0" w:tplc="C28AA75C">
      <w:start w:val="1"/>
      <w:numFmt w:val="bullet"/>
      <w:lvlText w:val=""/>
      <w:lvlJc w:val="left"/>
      <w:pPr>
        <w:tabs>
          <w:tab w:val="num" w:pos="-800"/>
        </w:tabs>
        <w:ind w:left="-800" w:hanging="360"/>
      </w:pPr>
      <w:rPr>
        <w:rFonts w:ascii="Wingdings" w:hAnsi="Wingdings" w:hint="default"/>
      </w:rPr>
    </w:lvl>
    <w:lvl w:ilvl="1" w:tplc="FDE83D36" w:tentative="1">
      <w:start w:val="1"/>
      <w:numFmt w:val="bullet"/>
      <w:lvlText w:val=""/>
      <w:lvlJc w:val="left"/>
      <w:pPr>
        <w:tabs>
          <w:tab w:val="num" w:pos="-80"/>
        </w:tabs>
        <w:ind w:left="-80" w:hanging="360"/>
      </w:pPr>
      <w:rPr>
        <w:rFonts w:ascii="Wingdings" w:hAnsi="Wingdings" w:hint="default"/>
      </w:rPr>
    </w:lvl>
    <w:lvl w:ilvl="2" w:tplc="96DE3D78" w:tentative="1">
      <w:start w:val="1"/>
      <w:numFmt w:val="bullet"/>
      <w:lvlText w:val=""/>
      <w:lvlJc w:val="left"/>
      <w:pPr>
        <w:tabs>
          <w:tab w:val="num" w:pos="640"/>
        </w:tabs>
        <w:ind w:left="640" w:hanging="360"/>
      </w:pPr>
      <w:rPr>
        <w:rFonts w:ascii="Wingdings" w:hAnsi="Wingdings" w:hint="default"/>
      </w:rPr>
    </w:lvl>
    <w:lvl w:ilvl="3" w:tplc="886E81F2" w:tentative="1">
      <w:start w:val="1"/>
      <w:numFmt w:val="bullet"/>
      <w:lvlText w:val=""/>
      <w:lvlJc w:val="left"/>
      <w:pPr>
        <w:tabs>
          <w:tab w:val="num" w:pos="1360"/>
        </w:tabs>
        <w:ind w:left="1360" w:hanging="360"/>
      </w:pPr>
      <w:rPr>
        <w:rFonts w:ascii="Wingdings" w:hAnsi="Wingdings" w:hint="default"/>
      </w:rPr>
    </w:lvl>
    <w:lvl w:ilvl="4" w:tplc="A782D866" w:tentative="1">
      <w:start w:val="1"/>
      <w:numFmt w:val="bullet"/>
      <w:lvlText w:val=""/>
      <w:lvlJc w:val="left"/>
      <w:pPr>
        <w:tabs>
          <w:tab w:val="num" w:pos="2080"/>
        </w:tabs>
        <w:ind w:left="2080" w:hanging="360"/>
      </w:pPr>
      <w:rPr>
        <w:rFonts w:ascii="Wingdings" w:hAnsi="Wingdings" w:hint="default"/>
      </w:rPr>
    </w:lvl>
    <w:lvl w:ilvl="5" w:tplc="61F2F4AE" w:tentative="1">
      <w:start w:val="1"/>
      <w:numFmt w:val="bullet"/>
      <w:lvlText w:val=""/>
      <w:lvlJc w:val="left"/>
      <w:pPr>
        <w:tabs>
          <w:tab w:val="num" w:pos="2800"/>
        </w:tabs>
        <w:ind w:left="2800" w:hanging="360"/>
      </w:pPr>
      <w:rPr>
        <w:rFonts w:ascii="Wingdings" w:hAnsi="Wingdings" w:hint="default"/>
      </w:rPr>
    </w:lvl>
    <w:lvl w:ilvl="6" w:tplc="7AEC2A96" w:tentative="1">
      <w:start w:val="1"/>
      <w:numFmt w:val="bullet"/>
      <w:lvlText w:val=""/>
      <w:lvlJc w:val="left"/>
      <w:pPr>
        <w:tabs>
          <w:tab w:val="num" w:pos="3520"/>
        </w:tabs>
        <w:ind w:left="3520" w:hanging="360"/>
      </w:pPr>
      <w:rPr>
        <w:rFonts w:ascii="Wingdings" w:hAnsi="Wingdings" w:hint="default"/>
      </w:rPr>
    </w:lvl>
    <w:lvl w:ilvl="7" w:tplc="4328B530" w:tentative="1">
      <w:start w:val="1"/>
      <w:numFmt w:val="bullet"/>
      <w:lvlText w:val=""/>
      <w:lvlJc w:val="left"/>
      <w:pPr>
        <w:tabs>
          <w:tab w:val="num" w:pos="4240"/>
        </w:tabs>
        <w:ind w:left="4240" w:hanging="360"/>
      </w:pPr>
      <w:rPr>
        <w:rFonts w:ascii="Wingdings" w:hAnsi="Wingdings" w:hint="default"/>
      </w:rPr>
    </w:lvl>
    <w:lvl w:ilvl="8" w:tplc="8F483EA0" w:tentative="1">
      <w:start w:val="1"/>
      <w:numFmt w:val="bullet"/>
      <w:lvlText w:val=""/>
      <w:lvlJc w:val="left"/>
      <w:pPr>
        <w:tabs>
          <w:tab w:val="num" w:pos="4960"/>
        </w:tabs>
        <w:ind w:left="4960" w:hanging="360"/>
      </w:pPr>
      <w:rPr>
        <w:rFonts w:ascii="Wingdings" w:hAnsi="Wingdings" w:hint="default"/>
      </w:rPr>
    </w:lvl>
  </w:abstractNum>
  <w:abstractNum w:abstractNumId="6" w15:restartNumberingAfterBreak="0">
    <w:nsid w:val="23174F35"/>
    <w:multiLevelType w:val="hybridMultilevel"/>
    <w:tmpl w:val="273C9BF4"/>
    <w:lvl w:ilvl="0" w:tplc="912E0F5C">
      <w:start w:val="1"/>
      <w:numFmt w:val="decimal"/>
      <w:lvlText w:val="%1)"/>
      <w:lvlJc w:val="left"/>
      <w:pPr>
        <w:ind w:left="720" w:hanging="360"/>
      </w:pPr>
      <w:rPr>
        <w:rFonts w:hint="default"/>
        <w:b w:val="0"/>
        <w:bCs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8C8407A"/>
    <w:multiLevelType w:val="hybridMultilevel"/>
    <w:tmpl w:val="DBB40868"/>
    <w:lvl w:ilvl="0" w:tplc="90C2C584">
      <w:start w:val="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C7B2C37"/>
    <w:multiLevelType w:val="hybridMultilevel"/>
    <w:tmpl w:val="717AB2D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2D5129B9"/>
    <w:multiLevelType w:val="hybridMultilevel"/>
    <w:tmpl w:val="4EB4C18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305E51DC"/>
    <w:multiLevelType w:val="hybridMultilevel"/>
    <w:tmpl w:val="314222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3F467DF"/>
    <w:multiLevelType w:val="hybridMultilevel"/>
    <w:tmpl w:val="90546EB8"/>
    <w:lvl w:ilvl="0" w:tplc="F362AEFE">
      <w:start w:val="1"/>
      <w:numFmt w:val="bullet"/>
      <w:lvlText w:val=""/>
      <w:lvlJc w:val="left"/>
      <w:pPr>
        <w:ind w:left="720" w:hanging="360"/>
      </w:pPr>
      <w:rPr>
        <w:rFonts w:ascii="Wingdings" w:hAnsi="Wingdings" w:hint="default"/>
        <w:color w:val="CCCC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51D4B2A"/>
    <w:multiLevelType w:val="hybridMultilevel"/>
    <w:tmpl w:val="AC50F5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F1849E8"/>
    <w:multiLevelType w:val="hybridMultilevel"/>
    <w:tmpl w:val="45ECE56E"/>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15:restartNumberingAfterBreak="0">
    <w:nsid w:val="4013488E"/>
    <w:multiLevelType w:val="hybridMultilevel"/>
    <w:tmpl w:val="4FD88C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2625AB8"/>
    <w:multiLevelType w:val="hybridMultilevel"/>
    <w:tmpl w:val="D11A4B58"/>
    <w:lvl w:ilvl="0" w:tplc="CCE4ECB4">
      <w:start w:val="1"/>
      <w:numFmt w:val="lowerLetter"/>
      <w:lvlText w:val="%1)"/>
      <w:lvlJc w:val="left"/>
      <w:pPr>
        <w:ind w:left="360" w:hanging="360"/>
      </w:pPr>
      <w:rPr>
        <w:b w:val="0"/>
        <w:bCs w:val="0"/>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6" w15:restartNumberingAfterBreak="0">
    <w:nsid w:val="44384A66"/>
    <w:multiLevelType w:val="hybridMultilevel"/>
    <w:tmpl w:val="C3587A8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44AD6546"/>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4E72373"/>
    <w:multiLevelType w:val="hybridMultilevel"/>
    <w:tmpl w:val="5D76FE9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94D6522"/>
    <w:multiLevelType w:val="hybridMultilevel"/>
    <w:tmpl w:val="4332392E"/>
    <w:lvl w:ilvl="0" w:tplc="08070017">
      <w:start w:val="1"/>
      <w:numFmt w:val="lowerLetter"/>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0" w15:restartNumberingAfterBreak="0">
    <w:nsid w:val="529D2337"/>
    <w:multiLevelType w:val="hybridMultilevel"/>
    <w:tmpl w:val="4168907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39A7C76"/>
    <w:multiLevelType w:val="hybridMultilevel"/>
    <w:tmpl w:val="FE584278"/>
    <w:lvl w:ilvl="0" w:tplc="CFC2E75A">
      <w:numFmt w:val="bullet"/>
      <w:lvlText w:val=""/>
      <w:lvlJc w:val="left"/>
      <w:pPr>
        <w:ind w:left="720" w:hanging="360"/>
      </w:pPr>
      <w:rPr>
        <w:rFonts w:ascii="Wingdings" w:eastAsiaTheme="minorHAnsi" w:hAnsi="Wingdings" w:cs="Arial" w:hint="default"/>
        <w:b/>
        <w:sz w:val="2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5446269"/>
    <w:multiLevelType w:val="hybridMultilevel"/>
    <w:tmpl w:val="EA66DB16"/>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5606627B"/>
    <w:multiLevelType w:val="hybridMultilevel"/>
    <w:tmpl w:val="D576CB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5AF405A5"/>
    <w:multiLevelType w:val="hybridMultilevel"/>
    <w:tmpl w:val="629EE6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44506AE"/>
    <w:multiLevelType w:val="hybridMultilevel"/>
    <w:tmpl w:val="E128477E"/>
    <w:lvl w:ilvl="0" w:tplc="0807000F">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vanish w:val="0"/>
        <w:spacing w:val="0"/>
        <w:kern w:val="0"/>
        <w:position w:val="0"/>
        <w:sz w:val="20"/>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6" w15:restartNumberingAfterBreak="0">
    <w:nsid w:val="662A2872"/>
    <w:multiLevelType w:val="hybridMultilevel"/>
    <w:tmpl w:val="94C268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9634CC9"/>
    <w:multiLevelType w:val="hybridMultilevel"/>
    <w:tmpl w:val="007CFF82"/>
    <w:lvl w:ilvl="0" w:tplc="CB5286D4">
      <w:numFmt w:val="bullet"/>
      <w:lvlText w:val=""/>
      <w:lvlJc w:val="left"/>
      <w:pPr>
        <w:ind w:left="720" w:hanging="360"/>
      </w:pPr>
      <w:rPr>
        <w:rFonts w:ascii="Wingdings" w:eastAsiaTheme="minorHAnsi"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6FFA1941"/>
    <w:multiLevelType w:val="hybridMultilevel"/>
    <w:tmpl w:val="AB24FA3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702F11AA"/>
    <w:multiLevelType w:val="hybridMultilevel"/>
    <w:tmpl w:val="BF303FB2"/>
    <w:lvl w:ilvl="0" w:tplc="6592127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0B0679D"/>
    <w:multiLevelType w:val="hybridMultilevel"/>
    <w:tmpl w:val="63E002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16F0B40"/>
    <w:multiLevelType w:val="hybridMultilevel"/>
    <w:tmpl w:val="9F18EBB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32A7583"/>
    <w:multiLevelType w:val="hybridMultilevel"/>
    <w:tmpl w:val="53881D6C"/>
    <w:lvl w:ilvl="0" w:tplc="2732F978">
      <w:start w:val="1"/>
      <w:numFmt w:val="bullet"/>
      <w:pStyle w:val="Listenabsatz"/>
      <w:lvlText w:val=""/>
      <w:lvlJc w:val="left"/>
      <w:pPr>
        <w:ind w:left="720" w:hanging="360"/>
      </w:pPr>
      <w:rPr>
        <w:rFonts w:ascii="Wingdings" w:hAnsi="Wingdings" w:hint="default"/>
        <w:color w:val="CCCC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7F723DD"/>
    <w:multiLevelType w:val="hybridMultilevel"/>
    <w:tmpl w:val="F7308A84"/>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8E37273"/>
    <w:multiLevelType w:val="hybridMultilevel"/>
    <w:tmpl w:val="CBEA80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492258521">
    <w:abstractNumId w:val="7"/>
  </w:num>
  <w:num w:numId="2" w16cid:durableId="885335915">
    <w:abstractNumId w:val="13"/>
  </w:num>
  <w:num w:numId="3" w16cid:durableId="1541669708">
    <w:abstractNumId w:val="25"/>
  </w:num>
  <w:num w:numId="4" w16cid:durableId="717050229">
    <w:abstractNumId w:val="25"/>
    <w:lvlOverride w:ilvl="0">
      <w:startOverride w:val="1"/>
    </w:lvlOverride>
  </w:num>
  <w:num w:numId="5" w16cid:durableId="1799176839">
    <w:abstractNumId w:val="22"/>
  </w:num>
  <w:num w:numId="6" w16cid:durableId="594873042">
    <w:abstractNumId w:val="0"/>
  </w:num>
  <w:num w:numId="7" w16cid:durableId="1953201978">
    <w:abstractNumId w:val="8"/>
  </w:num>
  <w:num w:numId="8" w16cid:durableId="607396363">
    <w:abstractNumId w:val="16"/>
  </w:num>
  <w:num w:numId="9" w16cid:durableId="1142312446">
    <w:abstractNumId w:val="23"/>
  </w:num>
  <w:num w:numId="10" w16cid:durableId="1515342826">
    <w:abstractNumId w:val="25"/>
    <w:lvlOverride w:ilvl="0">
      <w:startOverride w:val="1"/>
    </w:lvlOverride>
  </w:num>
  <w:num w:numId="11" w16cid:durableId="1049841991">
    <w:abstractNumId w:val="34"/>
  </w:num>
  <w:num w:numId="12" w16cid:durableId="15165753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65199519">
    <w:abstractNumId w:val="1"/>
  </w:num>
  <w:num w:numId="14" w16cid:durableId="1061753058">
    <w:abstractNumId w:val="17"/>
  </w:num>
  <w:num w:numId="15" w16cid:durableId="165828512">
    <w:abstractNumId w:val="19"/>
  </w:num>
  <w:num w:numId="16" w16cid:durableId="417019854">
    <w:abstractNumId w:val="33"/>
  </w:num>
  <w:num w:numId="17" w16cid:durableId="878979182">
    <w:abstractNumId w:val="29"/>
  </w:num>
  <w:num w:numId="18" w16cid:durableId="1861435208">
    <w:abstractNumId w:val="9"/>
  </w:num>
  <w:num w:numId="19" w16cid:durableId="1266380464">
    <w:abstractNumId w:val="21"/>
  </w:num>
  <w:num w:numId="20" w16cid:durableId="1556695019">
    <w:abstractNumId w:val="27"/>
  </w:num>
  <w:num w:numId="21" w16cid:durableId="1655598767">
    <w:abstractNumId w:val="15"/>
  </w:num>
  <w:num w:numId="22" w16cid:durableId="9837577">
    <w:abstractNumId w:val="6"/>
  </w:num>
  <w:num w:numId="23" w16cid:durableId="1359501285">
    <w:abstractNumId w:val="11"/>
  </w:num>
  <w:num w:numId="24" w16cid:durableId="535698921">
    <w:abstractNumId w:val="32"/>
  </w:num>
  <w:num w:numId="25" w16cid:durableId="2065251020">
    <w:abstractNumId w:val="5"/>
  </w:num>
  <w:num w:numId="26" w16cid:durableId="407465554">
    <w:abstractNumId w:val="2"/>
  </w:num>
  <w:num w:numId="27" w16cid:durableId="1960448604">
    <w:abstractNumId w:val="3"/>
  </w:num>
  <w:num w:numId="28" w16cid:durableId="604924052">
    <w:abstractNumId w:val="12"/>
  </w:num>
  <w:num w:numId="29" w16cid:durableId="833497625">
    <w:abstractNumId w:val="10"/>
  </w:num>
  <w:num w:numId="30" w16cid:durableId="1360163962">
    <w:abstractNumId w:val="14"/>
  </w:num>
  <w:num w:numId="31" w16cid:durableId="433402982">
    <w:abstractNumId w:val="31"/>
  </w:num>
  <w:num w:numId="32" w16cid:durableId="1039360285">
    <w:abstractNumId w:val="24"/>
  </w:num>
  <w:num w:numId="33" w16cid:durableId="1104619364">
    <w:abstractNumId w:val="30"/>
  </w:num>
  <w:num w:numId="34" w16cid:durableId="165753537">
    <w:abstractNumId w:val="20"/>
  </w:num>
  <w:num w:numId="35" w16cid:durableId="767044596">
    <w:abstractNumId w:val="26"/>
  </w:num>
  <w:num w:numId="36" w16cid:durableId="1200315868">
    <w:abstractNumId w:val="4"/>
  </w:num>
  <w:num w:numId="37" w16cid:durableId="1228801773">
    <w:abstractNumId w:val="28"/>
  </w:num>
  <w:num w:numId="38" w16cid:durableId="5215523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472"/>
    <w:rsid w:val="00001090"/>
    <w:rsid w:val="000018BE"/>
    <w:rsid w:val="0000279D"/>
    <w:rsid w:val="000127AE"/>
    <w:rsid w:val="00022051"/>
    <w:rsid w:val="00032908"/>
    <w:rsid w:val="0003362F"/>
    <w:rsid w:val="00041A14"/>
    <w:rsid w:val="000471FE"/>
    <w:rsid w:val="0005127E"/>
    <w:rsid w:val="000564BE"/>
    <w:rsid w:val="000626EB"/>
    <w:rsid w:val="00065607"/>
    <w:rsid w:val="0007131D"/>
    <w:rsid w:val="000743C8"/>
    <w:rsid w:val="00082447"/>
    <w:rsid w:val="00093746"/>
    <w:rsid w:val="000A1186"/>
    <w:rsid w:val="000A6C78"/>
    <w:rsid w:val="000B0E97"/>
    <w:rsid w:val="000B5916"/>
    <w:rsid w:val="000C1E00"/>
    <w:rsid w:val="000C2EBC"/>
    <w:rsid w:val="000D3245"/>
    <w:rsid w:val="000D3804"/>
    <w:rsid w:val="000E0C91"/>
    <w:rsid w:val="000E1C0F"/>
    <w:rsid w:val="000E57C5"/>
    <w:rsid w:val="000F0FBF"/>
    <w:rsid w:val="0010398C"/>
    <w:rsid w:val="00106457"/>
    <w:rsid w:val="0011271B"/>
    <w:rsid w:val="00126CB7"/>
    <w:rsid w:val="00126D24"/>
    <w:rsid w:val="00141214"/>
    <w:rsid w:val="00152896"/>
    <w:rsid w:val="00153206"/>
    <w:rsid w:val="00157E0F"/>
    <w:rsid w:val="00163A97"/>
    <w:rsid w:val="00165CBB"/>
    <w:rsid w:val="00166602"/>
    <w:rsid w:val="001840B2"/>
    <w:rsid w:val="00184A9C"/>
    <w:rsid w:val="00184AAF"/>
    <w:rsid w:val="00185852"/>
    <w:rsid w:val="00195AE6"/>
    <w:rsid w:val="00196215"/>
    <w:rsid w:val="00197473"/>
    <w:rsid w:val="001A5FA2"/>
    <w:rsid w:val="001A78B2"/>
    <w:rsid w:val="001A7D90"/>
    <w:rsid w:val="001B3107"/>
    <w:rsid w:val="001C0EEB"/>
    <w:rsid w:val="001C151A"/>
    <w:rsid w:val="001C55F8"/>
    <w:rsid w:val="001D59B8"/>
    <w:rsid w:val="001D7A2E"/>
    <w:rsid w:val="001E41FE"/>
    <w:rsid w:val="001E77BE"/>
    <w:rsid w:val="001F18D0"/>
    <w:rsid w:val="001F2AA8"/>
    <w:rsid w:val="00200239"/>
    <w:rsid w:val="0020080E"/>
    <w:rsid w:val="00207C77"/>
    <w:rsid w:val="00211467"/>
    <w:rsid w:val="0022015B"/>
    <w:rsid w:val="00223CE5"/>
    <w:rsid w:val="00223D5D"/>
    <w:rsid w:val="00225F3F"/>
    <w:rsid w:val="00227BEB"/>
    <w:rsid w:val="00231A27"/>
    <w:rsid w:val="0023253A"/>
    <w:rsid w:val="00236B40"/>
    <w:rsid w:val="002779FB"/>
    <w:rsid w:val="002918F2"/>
    <w:rsid w:val="002A2B5A"/>
    <w:rsid w:val="002B0558"/>
    <w:rsid w:val="002B4ED8"/>
    <w:rsid w:val="002B60AE"/>
    <w:rsid w:val="002B7440"/>
    <w:rsid w:val="002C0A8E"/>
    <w:rsid w:val="002C1FDE"/>
    <w:rsid w:val="002D5B2F"/>
    <w:rsid w:val="002F1859"/>
    <w:rsid w:val="002F28F3"/>
    <w:rsid w:val="00306067"/>
    <w:rsid w:val="00306E89"/>
    <w:rsid w:val="0031166B"/>
    <w:rsid w:val="00314C42"/>
    <w:rsid w:val="00332CBF"/>
    <w:rsid w:val="00343024"/>
    <w:rsid w:val="003506BF"/>
    <w:rsid w:val="00353AFA"/>
    <w:rsid w:val="003641E2"/>
    <w:rsid w:val="003770CF"/>
    <w:rsid w:val="00382972"/>
    <w:rsid w:val="00383FCF"/>
    <w:rsid w:val="00384032"/>
    <w:rsid w:val="003924C6"/>
    <w:rsid w:val="003A11D8"/>
    <w:rsid w:val="003A2DDC"/>
    <w:rsid w:val="003A4468"/>
    <w:rsid w:val="003A6C5A"/>
    <w:rsid w:val="003B7227"/>
    <w:rsid w:val="003C3BF6"/>
    <w:rsid w:val="003D1F32"/>
    <w:rsid w:val="003E1052"/>
    <w:rsid w:val="003E196D"/>
    <w:rsid w:val="003F2D36"/>
    <w:rsid w:val="003F341F"/>
    <w:rsid w:val="00400171"/>
    <w:rsid w:val="00402F62"/>
    <w:rsid w:val="00403167"/>
    <w:rsid w:val="00406310"/>
    <w:rsid w:val="004118AA"/>
    <w:rsid w:val="00416C6B"/>
    <w:rsid w:val="004259C1"/>
    <w:rsid w:val="0042666C"/>
    <w:rsid w:val="004271C5"/>
    <w:rsid w:val="004422EC"/>
    <w:rsid w:val="004428CA"/>
    <w:rsid w:val="00445648"/>
    <w:rsid w:val="00450E03"/>
    <w:rsid w:val="00455542"/>
    <w:rsid w:val="00485E52"/>
    <w:rsid w:val="00491E87"/>
    <w:rsid w:val="004A0078"/>
    <w:rsid w:val="004A19A4"/>
    <w:rsid w:val="004B1D18"/>
    <w:rsid w:val="004B7FBB"/>
    <w:rsid w:val="004C23E8"/>
    <w:rsid w:val="004C4BE7"/>
    <w:rsid w:val="004E2647"/>
    <w:rsid w:val="004E68B3"/>
    <w:rsid w:val="004F4511"/>
    <w:rsid w:val="00502A2A"/>
    <w:rsid w:val="00502B79"/>
    <w:rsid w:val="00502EC8"/>
    <w:rsid w:val="0050521E"/>
    <w:rsid w:val="00512B93"/>
    <w:rsid w:val="00514E31"/>
    <w:rsid w:val="00516A1B"/>
    <w:rsid w:val="005240D6"/>
    <w:rsid w:val="00537869"/>
    <w:rsid w:val="00546863"/>
    <w:rsid w:val="00547042"/>
    <w:rsid w:val="00550462"/>
    <w:rsid w:val="00552212"/>
    <w:rsid w:val="0056074A"/>
    <w:rsid w:val="00567D08"/>
    <w:rsid w:val="0057150E"/>
    <w:rsid w:val="00576F3A"/>
    <w:rsid w:val="00577A64"/>
    <w:rsid w:val="00584AE4"/>
    <w:rsid w:val="00587244"/>
    <w:rsid w:val="00597B65"/>
    <w:rsid w:val="005A0956"/>
    <w:rsid w:val="005A3F95"/>
    <w:rsid w:val="005A5D09"/>
    <w:rsid w:val="005B4636"/>
    <w:rsid w:val="005C53A9"/>
    <w:rsid w:val="005C5F1C"/>
    <w:rsid w:val="005D4B94"/>
    <w:rsid w:val="005D65E1"/>
    <w:rsid w:val="005E3C08"/>
    <w:rsid w:val="00612C28"/>
    <w:rsid w:val="00616C9E"/>
    <w:rsid w:val="00632FE3"/>
    <w:rsid w:val="00636AFB"/>
    <w:rsid w:val="00636D59"/>
    <w:rsid w:val="00650CD9"/>
    <w:rsid w:val="00650D87"/>
    <w:rsid w:val="00655795"/>
    <w:rsid w:val="006643B5"/>
    <w:rsid w:val="00665F87"/>
    <w:rsid w:val="00666489"/>
    <w:rsid w:val="00666B2E"/>
    <w:rsid w:val="006729CC"/>
    <w:rsid w:val="00681F09"/>
    <w:rsid w:val="0068690A"/>
    <w:rsid w:val="00694511"/>
    <w:rsid w:val="00695929"/>
    <w:rsid w:val="006A5F19"/>
    <w:rsid w:val="006B03E5"/>
    <w:rsid w:val="006B2C46"/>
    <w:rsid w:val="006B3DA8"/>
    <w:rsid w:val="006C06F1"/>
    <w:rsid w:val="006C0ACF"/>
    <w:rsid w:val="006C4462"/>
    <w:rsid w:val="006C5E83"/>
    <w:rsid w:val="006D0E2F"/>
    <w:rsid w:val="006E0934"/>
    <w:rsid w:val="006E6476"/>
    <w:rsid w:val="006F06F5"/>
    <w:rsid w:val="006F1ACB"/>
    <w:rsid w:val="006F374A"/>
    <w:rsid w:val="006F632D"/>
    <w:rsid w:val="006F64B3"/>
    <w:rsid w:val="00713995"/>
    <w:rsid w:val="00731956"/>
    <w:rsid w:val="00735702"/>
    <w:rsid w:val="00742C2F"/>
    <w:rsid w:val="00750B79"/>
    <w:rsid w:val="00751E41"/>
    <w:rsid w:val="0075480B"/>
    <w:rsid w:val="00757A20"/>
    <w:rsid w:val="00762471"/>
    <w:rsid w:val="00765EAB"/>
    <w:rsid w:val="00770EC3"/>
    <w:rsid w:val="00771ACA"/>
    <w:rsid w:val="00775F81"/>
    <w:rsid w:val="00776FEB"/>
    <w:rsid w:val="00777DC1"/>
    <w:rsid w:val="00796685"/>
    <w:rsid w:val="007A072E"/>
    <w:rsid w:val="007A1399"/>
    <w:rsid w:val="007A30F8"/>
    <w:rsid w:val="007A7C40"/>
    <w:rsid w:val="007B0A89"/>
    <w:rsid w:val="007B14BA"/>
    <w:rsid w:val="007B67BF"/>
    <w:rsid w:val="007C5BB0"/>
    <w:rsid w:val="007D5A88"/>
    <w:rsid w:val="007E1380"/>
    <w:rsid w:val="007F1844"/>
    <w:rsid w:val="007F2B34"/>
    <w:rsid w:val="007F31AE"/>
    <w:rsid w:val="007F451D"/>
    <w:rsid w:val="007F4972"/>
    <w:rsid w:val="008120E0"/>
    <w:rsid w:val="00813B0E"/>
    <w:rsid w:val="00816E6B"/>
    <w:rsid w:val="008248E0"/>
    <w:rsid w:val="0083029E"/>
    <w:rsid w:val="00830761"/>
    <w:rsid w:val="0083230A"/>
    <w:rsid w:val="00843497"/>
    <w:rsid w:val="00843813"/>
    <w:rsid w:val="00843899"/>
    <w:rsid w:val="00854E8A"/>
    <w:rsid w:val="0086338F"/>
    <w:rsid w:val="0086674D"/>
    <w:rsid w:val="0087310B"/>
    <w:rsid w:val="00874FFB"/>
    <w:rsid w:val="008762F3"/>
    <w:rsid w:val="00876465"/>
    <w:rsid w:val="00877AB6"/>
    <w:rsid w:val="00880376"/>
    <w:rsid w:val="0088211F"/>
    <w:rsid w:val="00882F32"/>
    <w:rsid w:val="00890A2C"/>
    <w:rsid w:val="00892C44"/>
    <w:rsid w:val="008945E5"/>
    <w:rsid w:val="00896EE0"/>
    <w:rsid w:val="008A6972"/>
    <w:rsid w:val="008B058F"/>
    <w:rsid w:val="008B1D57"/>
    <w:rsid w:val="008B75C5"/>
    <w:rsid w:val="008E00BF"/>
    <w:rsid w:val="008E314C"/>
    <w:rsid w:val="008E5F3C"/>
    <w:rsid w:val="008F2ECE"/>
    <w:rsid w:val="0090407D"/>
    <w:rsid w:val="00906C3E"/>
    <w:rsid w:val="0091174E"/>
    <w:rsid w:val="009121EB"/>
    <w:rsid w:val="0092260A"/>
    <w:rsid w:val="00926D39"/>
    <w:rsid w:val="0092759B"/>
    <w:rsid w:val="0093438A"/>
    <w:rsid w:val="0093507C"/>
    <w:rsid w:val="009545B0"/>
    <w:rsid w:val="00954E08"/>
    <w:rsid w:val="009637AD"/>
    <w:rsid w:val="009664F3"/>
    <w:rsid w:val="00976948"/>
    <w:rsid w:val="00992FC6"/>
    <w:rsid w:val="009957C9"/>
    <w:rsid w:val="009960BF"/>
    <w:rsid w:val="009A2BD5"/>
    <w:rsid w:val="009A2C7D"/>
    <w:rsid w:val="009A4028"/>
    <w:rsid w:val="009B11DB"/>
    <w:rsid w:val="009C0EBE"/>
    <w:rsid w:val="009D219D"/>
    <w:rsid w:val="009D4B20"/>
    <w:rsid w:val="009D70B0"/>
    <w:rsid w:val="009D77D2"/>
    <w:rsid w:val="009E0A29"/>
    <w:rsid w:val="009E17C5"/>
    <w:rsid w:val="009E5A3A"/>
    <w:rsid w:val="009F50F1"/>
    <w:rsid w:val="00A14A19"/>
    <w:rsid w:val="00A14E1F"/>
    <w:rsid w:val="00A20113"/>
    <w:rsid w:val="00A220DB"/>
    <w:rsid w:val="00A35165"/>
    <w:rsid w:val="00A41F66"/>
    <w:rsid w:val="00A43141"/>
    <w:rsid w:val="00A45838"/>
    <w:rsid w:val="00A50DB3"/>
    <w:rsid w:val="00A55A90"/>
    <w:rsid w:val="00A73164"/>
    <w:rsid w:val="00A803CD"/>
    <w:rsid w:val="00A83317"/>
    <w:rsid w:val="00A90A2E"/>
    <w:rsid w:val="00A92854"/>
    <w:rsid w:val="00A9344D"/>
    <w:rsid w:val="00A97937"/>
    <w:rsid w:val="00AA14E5"/>
    <w:rsid w:val="00AA4F4E"/>
    <w:rsid w:val="00AB34F9"/>
    <w:rsid w:val="00AB3C15"/>
    <w:rsid w:val="00AC41DD"/>
    <w:rsid w:val="00AC52C4"/>
    <w:rsid w:val="00AD2CF7"/>
    <w:rsid w:val="00AD4655"/>
    <w:rsid w:val="00AD48AD"/>
    <w:rsid w:val="00AE13B5"/>
    <w:rsid w:val="00AE1E08"/>
    <w:rsid w:val="00AF4A41"/>
    <w:rsid w:val="00AF775E"/>
    <w:rsid w:val="00B054A2"/>
    <w:rsid w:val="00B067D7"/>
    <w:rsid w:val="00B10424"/>
    <w:rsid w:val="00B13A6B"/>
    <w:rsid w:val="00B167D9"/>
    <w:rsid w:val="00B3647A"/>
    <w:rsid w:val="00B40159"/>
    <w:rsid w:val="00B42D06"/>
    <w:rsid w:val="00B45D12"/>
    <w:rsid w:val="00B50226"/>
    <w:rsid w:val="00B564FA"/>
    <w:rsid w:val="00B56828"/>
    <w:rsid w:val="00B62E74"/>
    <w:rsid w:val="00B64DC5"/>
    <w:rsid w:val="00B80E5F"/>
    <w:rsid w:val="00B81000"/>
    <w:rsid w:val="00B82285"/>
    <w:rsid w:val="00B87BA0"/>
    <w:rsid w:val="00B95E88"/>
    <w:rsid w:val="00BA5CCC"/>
    <w:rsid w:val="00BA7221"/>
    <w:rsid w:val="00BB3D12"/>
    <w:rsid w:val="00BB4710"/>
    <w:rsid w:val="00BB5BEE"/>
    <w:rsid w:val="00BC493A"/>
    <w:rsid w:val="00BC498C"/>
    <w:rsid w:val="00BC49DD"/>
    <w:rsid w:val="00BC50A8"/>
    <w:rsid w:val="00BD457C"/>
    <w:rsid w:val="00BD72A2"/>
    <w:rsid w:val="00BE1162"/>
    <w:rsid w:val="00BE7044"/>
    <w:rsid w:val="00C01505"/>
    <w:rsid w:val="00C045B2"/>
    <w:rsid w:val="00C14D62"/>
    <w:rsid w:val="00C22232"/>
    <w:rsid w:val="00C24D54"/>
    <w:rsid w:val="00C25A85"/>
    <w:rsid w:val="00C32AB1"/>
    <w:rsid w:val="00C4383D"/>
    <w:rsid w:val="00C4697D"/>
    <w:rsid w:val="00C47A40"/>
    <w:rsid w:val="00C6423E"/>
    <w:rsid w:val="00C85636"/>
    <w:rsid w:val="00C960E7"/>
    <w:rsid w:val="00CA4B57"/>
    <w:rsid w:val="00CA4FAF"/>
    <w:rsid w:val="00CA5721"/>
    <w:rsid w:val="00CB02C8"/>
    <w:rsid w:val="00CB1DDE"/>
    <w:rsid w:val="00CB381F"/>
    <w:rsid w:val="00CC3417"/>
    <w:rsid w:val="00CC4470"/>
    <w:rsid w:val="00CD16C6"/>
    <w:rsid w:val="00CD6A0C"/>
    <w:rsid w:val="00CE08D7"/>
    <w:rsid w:val="00CE41DE"/>
    <w:rsid w:val="00CF6728"/>
    <w:rsid w:val="00D015DC"/>
    <w:rsid w:val="00D061DC"/>
    <w:rsid w:val="00D11C8F"/>
    <w:rsid w:val="00D1577B"/>
    <w:rsid w:val="00D25918"/>
    <w:rsid w:val="00D26480"/>
    <w:rsid w:val="00D402D2"/>
    <w:rsid w:val="00D40A76"/>
    <w:rsid w:val="00D41DC5"/>
    <w:rsid w:val="00D42D52"/>
    <w:rsid w:val="00D4311B"/>
    <w:rsid w:val="00D52E7F"/>
    <w:rsid w:val="00D61DB7"/>
    <w:rsid w:val="00D645DA"/>
    <w:rsid w:val="00D707B0"/>
    <w:rsid w:val="00D742D1"/>
    <w:rsid w:val="00D76F56"/>
    <w:rsid w:val="00D81000"/>
    <w:rsid w:val="00D872FA"/>
    <w:rsid w:val="00D91314"/>
    <w:rsid w:val="00DA7E53"/>
    <w:rsid w:val="00DB2AF0"/>
    <w:rsid w:val="00DB7AFE"/>
    <w:rsid w:val="00DC00BB"/>
    <w:rsid w:val="00DC1CE1"/>
    <w:rsid w:val="00DD1599"/>
    <w:rsid w:val="00DD2242"/>
    <w:rsid w:val="00DD22A6"/>
    <w:rsid w:val="00DD6AD9"/>
    <w:rsid w:val="00DE2A83"/>
    <w:rsid w:val="00DE30BF"/>
    <w:rsid w:val="00DE7472"/>
    <w:rsid w:val="00DF1383"/>
    <w:rsid w:val="00DF230B"/>
    <w:rsid w:val="00DF78F1"/>
    <w:rsid w:val="00E0387B"/>
    <w:rsid w:val="00E04AA1"/>
    <w:rsid w:val="00E0721D"/>
    <w:rsid w:val="00E120DB"/>
    <w:rsid w:val="00E12235"/>
    <w:rsid w:val="00E1306C"/>
    <w:rsid w:val="00E13F17"/>
    <w:rsid w:val="00E149A0"/>
    <w:rsid w:val="00E16A02"/>
    <w:rsid w:val="00E32B93"/>
    <w:rsid w:val="00E35331"/>
    <w:rsid w:val="00E41287"/>
    <w:rsid w:val="00E537DB"/>
    <w:rsid w:val="00E57A66"/>
    <w:rsid w:val="00E60D0E"/>
    <w:rsid w:val="00E72474"/>
    <w:rsid w:val="00E72E83"/>
    <w:rsid w:val="00E8428E"/>
    <w:rsid w:val="00E85D2F"/>
    <w:rsid w:val="00E86E0F"/>
    <w:rsid w:val="00E87F4D"/>
    <w:rsid w:val="00E942C3"/>
    <w:rsid w:val="00E94C5A"/>
    <w:rsid w:val="00EA2592"/>
    <w:rsid w:val="00EA4C35"/>
    <w:rsid w:val="00EA765F"/>
    <w:rsid w:val="00EA7DA7"/>
    <w:rsid w:val="00EB7B2A"/>
    <w:rsid w:val="00ED4C51"/>
    <w:rsid w:val="00ED6118"/>
    <w:rsid w:val="00EE58FE"/>
    <w:rsid w:val="00EE71B9"/>
    <w:rsid w:val="00EF6817"/>
    <w:rsid w:val="00F02AD1"/>
    <w:rsid w:val="00F02ED6"/>
    <w:rsid w:val="00F13C72"/>
    <w:rsid w:val="00F15B56"/>
    <w:rsid w:val="00F16388"/>
    <w:rsid w:val="00F25884"/>
    <w:rsid w:val="00F26044"/>
    <w:rsid w:val="00F362A6"/>
    <w:rsid w:val="00F40E6D"/>
    <w:rsid w:val="00F4523A"/>
    <w:rsid w:val="00F47A01"/>
    <w:rsid w:val="00F500F2"/>
    <w:rsid w:val="00F572ED"/>
    <w:rsid w:val="00F65256"/>
    <w:rsid w:val="00F65B3E"/>
    <w:rsid w:val="00F74A9A"/>
    <w:rsid w:val="00F75A4C"/>
    <w:rsid w:val="00F95688"/>
    <w:rsid w:val="00FB0886"/>
    <w:rsid w:val="00FB773D"/>
    <w:rsid w:val="00FC5C23"/>
    <w:rsid w:val="00FC65BD"/>
    <w:rsid w:val="00FC7D5C"/>
    <w:rsid w:val="00FE1E45"/>
    <w:rsid w:val="00FE3BBF"/>
    <w:rsid w:val="00FF22F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44CC2A"/>
  <w15:docId w15:val="{9E86C923-AFF1-421F-A47D-4284A7B6F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5F19"/>
    <w:rPr>
      <w:rFonts w:ascii="Arial" w:hAnsi="Arial" w:cs="Arial"/>
      <w:sz w:val="20"/>
    </w:rPr>
  </w:style>
  <w:style w:type="paragraph" w:styleId="berschrift1">
    <w:name w:val="heading 1"/>
    <w:basedOn w:val="Standard"/>
    <w:next w:val="Standard"/>
    <w:link w:val="berschrift1Zchn"/>
    <w:uiPriority w:val="9"/>
    <w:qFormat/>
    <w:rsid w:val="008A6972"/>
    <w:pPr>
      <w:pageBreakBefore/>
      <w:numPr>
        <w:numId w:val="27"/>
      </w:numPr>
      <w:ind w:left="1134" w:hanging="1134"/>
      <w:outlineLvl w:val="0"/>
    </w:pPr>
    <w:rPr>
      <w:rFonts w:ascii="Arial Black" w:hAnsi="Arial Black"/>
      <w:b/>
      <w:bCs/>
      <w:sz w:val="40"/>
      <w:szCs w:val="40"/>
    </w:rPr>
  </w:style>
  <w:style w:type="paragraph" w:styleId="berschrift2">
    <w:name w:val="heading 2"/>
    <w:basedOn w:val="Standard"/>
    <w:next w:val="Standard"/>
    <w:link w:val="berschrift2Zchn"/>
    <w:uiPriority w:val="9"/>
    <w:unhideWhenUsed/>
    <w:qFormat/>
    <w:rsid w:val="00E13F17"/>
    <w:pPr>
      <w:numPr>
        <w:ilvl w:val="1"/>
        <w:numId w:val="27"/>
      </w:numPr>
      <w:spacing w:before="200" w:after="120" w:line="240" w:lineRule="auto"/>
      <w:ind w:left="1134" w:hanging="1134"/>
      <w:outlineLvl w:val="1"/>
    </w:pPr>
    <w:rPr>
      <w:sz w:val="40"/>
      <w:szCs w:val="40"/>
    </w:rPr>
  </w:style>
  <w:style w:type="paragraph" w:styleId="berschrift3">
    <w:name w:val="heading 3"/>
    <w:basedOn w:val="Standard"/>
    <w:next w:val="Standard"/>
    <w:link w:val="berschrift3Zchn"/>
    <w:uiPriority w:val="9"/>
    <w:unhideWhenUsed/>
    <w:qFormat/>
    <w:rsid w:val="008E314C"/>
    <w:pPr>
      <w:numPr>
        <w:ilvl w:val="2"/>
        <w:numId w:val="27"/>
      </w:numPr>
      <w:spacing w:after="0"/>
      <w:ind w:left="1134" w:hanging="1134"/>
      <w:outlineLvl w:val="2"/>
    </w:pPr>
    <w:rPr>
      <w:rFonts w:ascii="Arial Black" w:hAnsi="Arial Black"/>
    </w:rPr>
  </w:style>
  <w:style w:type="paragraph" w:styleId="berschrift4">
    <w:name w:val="heading 4"/>
    <w:basedOn w:val="Standard"/>
    <w:next w:val="Standard"/>
    <w:link w:val="berschrift4Zchn"/>
    <w:uiPriority w:val="9"/>
    <w:unhideWhenUsed/>
    <w:qFormat/>
    <w:rsid w:val="008E314C"/>
    <w:pPr>
      <w:numPr>
        <w:ilvl w:val="3"/>
        <w:numId w:val="27"/>
      </w:numPr>
      <w:spacing w:after="0"/>
      <w:ind w:left="1134" w:hanging="1134"/>
      <w:outlineLvl w:val="3"/>
    </w:pPr>
    <w:rPr>
      <w:i/>
      <w:iCs/>
      <w:noProof/>
    </w:rPr>
  </w:style>
  <w:style w:type="paragraph" w:styleId="berschrift5">
    <w:name w:val="heading 5"/>
    <w:basedOn w:val="Standard"/>
    <w:next w:val="Standard"/>
    <w:link w:val="berschrift5Zchn"/>
    <w:uiPriority w:val="9"/>
    <w:unhideWhenUsed/>
    <w:rsid w:val="00636D59"/>
    <w:pPr>
      <w:keepNext/>
      <w:keepLines/>
      <w:numPr>
        <w:ilvl w:val="4"/>
        <w:numId w:val="27"/>
      </w:numPr>
      <w:spacing w:before="40" w:after="0"/>
      <w:outlineLvl w:val="4"/>
    </w:pPr>
    <w:rPr>
      <w:rFonts w:asciiTheme="majorHAnsi" w:eastAsiaTheme="majorEastAsia" w:hAnsiTheme="majorHAnsi" w:cstheme="majorBidi"/>
      <w:color w:val="001747" w:themeColor="accent1" w:themeShade="BF"/>
    </w:rPr>
  </w:style>
  <w:style w:type="paragraph" w:styleId="berschrift6">
    <w:name w:val="heading 6"/>
    <w:basedOn w:val="Standard"/>
    <w:next w:val="Standard"/>
    <w:link w:val="berschrift6Zchn"/>
    <w:uiPriority w:val="9"/>
    <w:unhideWhenUsed/>
    <w:rsid w:val="00636D59"/>
    <w:pPr>
      <w:keepNext/>
      <w:keepLines/>
      <w:numPr>
        <w:ilvl w:val="5"/>
        <w:numId w:val="27"/>
      </w:numPr>
      <w:spacing w:before="40" w:after="0"/>
      <w:outlineLvl w:val="5"/>
    </w:pPr>
    <w:rPr>
      <w:rFonts w:asciiTheme="majorHAnsi" w:eastAsiaTheme="majorEastAsia" w:hAnsiTheme="majorHAnsi" w:cstheme="majorBidi"/>
      <w:color w:val="000F2F" w:themeColor="accent1" w:themeShade="7F"/>
    </w:rPr>
  </w:style>
  <w:style w:type="paragraph" w:styleId="berschrift7">
    <w:name w:val="heading 7"/>
    <w:basedOn w:val="Standard"/>
    <w:next w:val="Standard"/>
    <w:link w:val="berschrift7Zchn"/>
    <w:uiPriority w:val="9"/>
    <w:unhideWhenUsed/>
    <w:rsid w:val="008E314C"/>
    <w:pPr>
      <w:keepNext/>
      <w:keepLines/>
      <w:numPr>
        <w:ilvl w:val="6"/>
        <w:numId w:val="27"/>
      </w:numPr>
      <w:spacing w:before="40" w:after="0"/>
      <w:outlineLvl w:val="6"/>
    </w:pPr>
    <w:rPr>
      <w:rFonts w:asciiTheme="majorHAnsi" w:eastAsiaTheme="majorEastAsia" w:hAnsiTheme="majorHAnsi" w:cstheme="majorBidi"/>
      <w:i/>
      <w:iCs/>
      <w:color w:val="000F2F" w:themeColor="accent1" w:themeShade="7F"/>
    </w:rPr>
  </w:style>
  <w:style w:type="paragraph" w:styleId="berschrift8">
    <w:name w:val="heading 8"/>
    <w:basedOn w:val="Standard"/>
    <w:next w:val="Standard"/>
    <w:link w:val="berschrift8Zchn"/>
    <w:uiPriority w:val="9"/>
    <w:unhideWhenUsed/>
    <w:qFormat/>
    <w:rsid w:val="008E314C"/>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8E314C"/>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47A40"/>
    <w:pPr>
      <w:numPr>
        <w:numId w:val="24"/>
      </w:numPr>
      <w:spacing w:after="240" w:line="240" w:lineRule="auto"/>
      <w:ind w:left="284" w:hanging="294"/>
      <w:contextualSpacing/>
    </w:pPr>
    <w:rPr>
      <w:szCs w:val="20"/>
    </w:rPr>
  </w:style>
  <w:style w:type="table" w:styleId="Tabellenraster">
    <w:name w:val="Table Grid"/>
    <w:basedOn w:val="NormaleTabelle"/>
    <w:uiPriority w:val="59"/>
    <w:rsid w:val="00A14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8E314C"/>
    <w:rPr>
      <w:rFonts w:ascii="Arial" w:hAnsi="Arial" w:cs="Arial"/>
      <w:i/>
      <w:iCs/>
      <w:noProof/>
      <w:sz w:val="20"/>
    </w:rPr>
  </w:style>
  <w:style w:type="paragraph" w:styleId="Kopfzeile">
    <w:name w:val="header"/>
    <w:basedOn w:val="Standard"/>
    <w:link w:val="KopfzeileZchn"/>
    <w:uiPriority w:val="99"/>
    <w:unhideWhenUsed/>
    <w:rsid w:val="00C47A40"/>
    <w:pPr>
      <w:tabs>
        <w:tab w:val="center" w:pos="4536"/>
        <w:tab w:val="right" w:pos="9072"/>
      </w:tabs>
      <w:spacing w:after="0" w:line="240" w:lineRule="auto"/>
    </w:pPr>
    <w:rPr>
      <w:sz w:val="16"/>
    </w:rPr>
  </w:style>
  <w:style w:type="paragraph" w:styleId="Fuzeile">
    <w:name w:val="footer"/>
    <w:basedOn w:val="Standard"/>
    <w:link w:val="FuzeileZchn"/>
    <w:uiPriority w:val="99"/>
    <w:unhideWhenUsed/>
    <w:rsid w:val="00C47A40"/>
    <w:pPr>
      <w:tabs>
        <w:tab w:val="center" w:pos="4513"/>
        <w:tab w:val="right" w:pos="9026"/>
      </w:tabs>
      <w:spacing w:after="0" w:line="240" w:lineRule="auto"/>
    </w:pPr>
    <w:rPr>
      <w:sz w:val="16"/>
    </w:rPr>
  </w:style>
  <w:style w:type="character" w:customStyle="1" w:styleId="FuzeileZchn">
    <w:name w:val="Fußzeile Zchn"/>
    <w:basedOn w:val="Absatz-Standardschriftart"/>
    <w:link w:val="Fuzeile"/>
    <w:uiPriority w:val="99"/>
    <w:rsid w:val="00C47A40"/>
    <w:rPr>
      <w:rFonts w:ascii="Arial" w:hAnsi="Arial" w:cs="Arial"/>
      <w:sz w:val="16"/>
    </w:rPr>
  </w:style>
  <w:style w:type="character" w:customStyle="1" w:styleId="berschrift1Zchn">
    <w:name w:val="Überschrift 1 Zchn"/>
    <w:basedOn w:val="Absatz-Standardschriftart"/>
    <w:link w:val="berschrift1"/>
    <w:uiPriority w:val="9"/>
    <w:rsid w:val="008A6972"/>
    <w:rPr>
      <w:rFonts w:ascii="Arial Black" w:hAnsi="Arial Black" w:cs="Arial"/>
      <w:b/>
      <w:bCs/>
      <w:sz w:val="40"/>
      <w:szCs w:val="40"/>
    </w:rPr>
  </w:style>
  <w:style w:type="character" w:customStyle="1" w:styleId="KopfzeileZchn">
    <w:name w:val="Kopfzeile Zchn"/>
    <w:basedOn w:val="Absatz-Standardschriftart"/>
    <w:link w:val="Kopfzeile"/>
    <w:uiPriority w:val="99"/>
    <w:rsid w:val="00C47A40"/>
    <w:rPr>
      <w:rFonts w:ascii="Arial" w:hAnsi="Arial" w:cs="Arial"/>
      <w:sz w:val="16"/>
    </w:rPr>
  </w:style>
  <w:style w:type="character" w:customStyle="1" w:styleId="berschrift2Zchn">
    <w:name w:val="Überschrift 2 Zchn"/>
    <w:basedOn w:val="Absatz-Standardschriftart"/>
    <w:link w:val="berschrift2"/>
    <w:uiPriority w:val="9"/>
    <w:rsid w:val="00E13F17"/>
    <w:rPr>
      <w:rFonts w:ascii="Arial" w:hAnsi="Arial" w:cs="Arial"/>
      <w:sz w:val="40"/>
      <w:szCs w:val="40"/>
    </w:rPr>
  </w:style>
  <w:style w:type="paragraph" w:styleId="Sprechblasentext">
    <w:name w:val="Balloon Text"/>
    <w:basedOn w:val="Standard"/>
    <w:link w:val="SprechblasentextZchn"/>
    <w:uiPriority w:val="99"/>
    <w:semiHidden/>
    <w:unhideWhenUsed/>
    <w:rsid w:val="00B62E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62E74"/>
    <w:rPr>
      <w:rFonts w:ascii="Tahoma" w:hAnsi="Tahoma" w:cs="Tahoma"/>
      <w:sz w:val="16"/>
      <w:szCs w:val="16"/>
    </w:rPr>
  </w:style>
  <w:style w:type="character" w:styleId="Platzhaltertext">
    <w:name w:val="Placeholder Text"/>
    <w:basedOn w:val="Absatz-Standardschriftart"/>
    <w:uiPriority w:val="99"/>
    <w:semiHidden/>
    <w:rsid w:val="00416C6B"/>
    <w:rPr>
      <w:color w:val="808080"/>
    </w:rPr>
  </w:style>
  <w:style w:type="character" w:customStyle="1" w:styleId="berschrift3Zchn">
    <w:name w:val="Überschrift 3 Zchn"/>
    <w:basedOn w:val="Absatz-Standardschriftart"/>
    <w:link w:val="berschrift3"/>
    <w:uiPriority w:val="9"/>
    <w:rsid w:val="008E314C"/>
    <w:rPr>
      <w:rFonts w:ascii="Arial Black" w:hAnsi="Arial Black" w:cs="Arial"/>
      <w:sz w:val="20"/>
    </w:rPr>
  </w:style>
  <w:style w:type="character" w:customStyle="1" w:styleId="berschrift5Zchn">
    <w:name w:val="Überschrift 5 Zchn"/>
    <w:basedOn w:val="Absatz-Standardschriftart"/>
    <w:link w:val="berschrift5"/>
    <w:uiPriority w:val="9"/>
    <w:rsid w:val="00636D59"/>
    <w:rPr>
      <w:rFonts w:asciiTheme="majorHAnsi" w:eastAsiaTheme="majorEastAsia" w:hAnsiTheme="majorHAnsi" w:cstheme="majorBidi"/>
      <w:color w:val="001747" w:themeColor="accent1" w:themeShade="BF"/>
      <w:sz w:val="20"/>
    </w:rPr>
  </w:style>
  <w:style w:type="character" w:customStyle="1" w:styleId="berschrift6Zchn">
    <w:name w:val="Überschrift 6 Zchn"/>
    <w:basedOn w:val="Absatz-Standardschriftart"/>
    <w:link w:val="berschrift6"/>
    <w:uiPriority w:val="9"/>
    <w:rsid w:val="00636D59"/>
    <w:rPr>
      <w:rFonts w:asciiTheme="majorHAnsi" w:eastAsiaTheme="majorEastAsia" w:hAnsiTheme="majorHAnsi" w:cstheme="majorBidi"/>
      <w:color w:val="000F2F" w:themeColor="accent1" w:themeShade="7F"/>
      <w:sz w:val="20"/>
    </w:rPr>
  </w:style>
  <w:style w:type="character" w:styleId="Hyperlink">
    <w:name w:val="Hyperlink"/>
    <w:basedOn w:val="Absatz-Standardschriftart"/>
    <w:uiPriority w:val="99"/>
    <w:unhideWhenUsed/>
    <w:rsid w:val="002C1FDE"/>
    <w:rPr>
      <w:color w:val="66CCFF" w:themeColor="hyperlink"/>
      <w:u w:val="single"/>
    </w:rPr>
  </w:style>
  <w:style w:type="paragraph" w:customStyle="1" w:styleId="Titel3Aufgabe">
    <w:name w:val="Titel 3 Aufgabe"/>
    <w:basedOn w:val="Listenabsatz"/>
    <w:link w:val="Titel3AufgabeZchn"/>
    <w:qFormat/>
    <w:rsid w:val="00F65B3E"/>
    <w:pPr>
      <w:numPr>
        <w:numId w:val="26"/>
      </w:numPr>
      <w:spacing w:after="0"/>
      <w:ind w:left="426" w:hanging="426"/>
    </w:pPr>
    <w:rPr>
      <w:rFonts w:asciiTheme="majorHAnsi" w:hAnsiTheme="majorHAnsi"/>
    </w:rPr>
  </w:style>
  <w:style w:type="character" w:customStyle="1" w:styleId="Titel3AufgabeZchn">
    <w:name w:val="Titel 3 Aufgabe Zchn"/>
    <w:basedOn w:val="Absatz-Standardschriftart"/>
    <w:link w:val="Titel3Aufgabe"/>
    <w:rsid w:val="00F65B3E"/>
    <w:rPr>
      <w:rFonts w:asciiTheme="majorHAnsi" w:hAnsiTheme="majorHAnsi" w:cs="Arial"/>
      <w:sz w:val="20"/>
      <w:szCs w:val="20"/>
    </w:rPr>
  </w:style>
  <w:style w:type="paragraph" w:styleId="Verzeichnis1">
    <w:name w:val="toc 1"/>
    <w:basedOn w:val="Standard"/>
    <w:next w:val="Standard"/>
    <w:autoRedefine/>
    <w:uiPriority w:val="39"/>
    <w:unhideWhenUsed/>
    <w:rsid w:val="009A2BD5"/>
    <w:pPr>
      <w:tabs>
        <w:tab w:val="right" w:leader="dot" w:pos="9346"/>
      </w:tabs>
      <w:spacing w:after="100"/>
      <w:ind w:left="425" w:hanging="425"/>
    </w:pPr>
    <w:rPr>
      <w:b/>
      <w:noProof/>
    </w:rPr>
  </w:style>
  <w:style w:type="paragraph" w:styleId="Verzeichnis2">
    <w:name w:val="toc 2"/>
    <w:basedOn w:val="Standard"/>
    <w:next w:val="Standard"/>
    <w:autoRedefine/>
    <w:uiPriority w:val="39"/>
    <w:unhideWhenUsed/>
    <w:rsid w:val="009A2BD5"/>
    <w:pPr>
      <w:tabs>
        <w:tab w:val="right" w:leader="dot" w:pos="9346"/>
      </w:tabs>
      <w:spacing w:after="100" w:line="240" w:lineRule="auto"/>
      <w:ind w:left="993" w:hanging="709"/>
    </w:pPr>
    <w:rPr>
      <w:i/>
      <w:iCs/>
      <w:noProof/>
    </w:rPr>
  </w:style>
  <w:style w:type="paragraph" w:styleId="Verzeichnis3">
    <w:name w:val="toc 3"/>
    <w:basedOn w:val="Standard"/>
    <w:next w:val="Standard"/>
    <w:autoRedefine/>
    <w:uiPriority w:val="39"/>
    <w:unhideWhenUsed/>
    <w:rsid w:val="009A2BD5"/>
    <w:pPr>
      <w:tabs>
        <w:tab w:val="left" w:pos="1701"/>
        <w:tab w:val="right" w:leader="dot" w:pos="9346"/>
      </w:tabs>
      <w:spacing w:after="100" w:line="240" w:lineRule="auto"/>
      <w:ind w:left="1418" w:hanging="851"/>
      <w:contextualSpacing/>
    </w:pPr>
    <w:rPr>
      <w:noProof/>
    </w:rPr>
  </w:style>
  <w:style w:type="paragraph" w:customStyle="1" w:styleId="berschrift-ohneIndex">
    <w:name w:val="Überschrift - ohne Index"/>
    <w:basedOn w:val="berschrift1"/>
    <w:qFormat/>
    <w:rsid w:val="008E314C"/>
    <w:pPr>
      <w:numPr>
        <w:numId w:val="0"/>
      </w:numPr>
    </w:pPr>
  </w:style>
  <w:style w:type="character" w:customStyle="1" w:styleId="berschrift7Zchn">
    <w:name w:val="Überschrift 7 Zchn"/>
    <w:basedOn w:val="Absatz-Standardschriftart"/>
    <w:link w:val="berschrift7"/>
    <w:uiPriority w:val="9"/>
    <w:rsid w:val="008E314C"/>
    <w:rPr>
      <w:rFonts w:asciiTheme="majorHAnsi" w:eastAsiaTheme="majorEastAsia" w:hAnsiTheme="majorHAnsi" w:cstheme="majorBidi"/>
      <w:i/>
      <w:iCs/>
      <w:color w:val="000F2F" w:themeColor="accent1" w:themeShade="7F"/>
      <w:sz w:val="20"/>
    </w:rPr>
  </w:style>
  <w:style w:type="character" w:customStyle="1" w:styleId="berschrift8Zchn">
    <w:name w:val="Überschrift 8 Zchn"/>
    <w:basedOn w:val="Absatz-Standardschriftart"/>
    <w:link w:val="berschrift8"/>
    <w:uiPriority w:val="9"/>
    <w:rsid w:val="008E314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rsid w:val="008E314C"/>
    <w:rPr>
      <w:rFonts w:asciiTheme="majorHAnsi" w:eastAsiaTheme="majorEastAsia" w:hAnsiTheme="majorHAnsi" w:cstheme="majorBidi"/>
      <w:i/>
      <w:iCs/>
      <w:color w:val="272727" w:themeColor="text1" w:themeTint="D8"/>
      <w:sz w:val="21"/>
      <w:szCs w:val="21"/>
    </w:rPr>
  </w:style>
  <w:style w:type="paragraph" w:styleId="Abbildungsverzeichnis">
    <w:name w:val="table of figures"/>
    <w:basedOn w:val="Standard"/>
    <w:next w:val="Standard"/>
    <w:uiPriority w:val="99"/>
    <w:unhideWhenUsed/>
    <w:rsid w:val="008A6972"/>
    <w:pPr>
      <w:spacing w:after="0" w:line="240" w:lineRule="auto"/>
      <w:ind w:left="1418" w:hanging="1418"/>
    </w:pPr>
    <w:rPr>
      <w:rFonts w:eastAsia="Calibri" w:cs="Times New Roman"/>
    </w:rPr>
  </w:style>
  <w:style w:type="paragraph" w:styleId="Beschriftung">
    <w:name w:val="caption"/>
    <w:basedOn w:val="Standard"/>
    <w:next w:val="Standard"/>
    <w:uiPriority w:val="35"/>
    <w:unhideWhenUsed/>
    <w:qFormat/>
    <w:rsid w:val="008A6972"/>
    <w:pPr>
      <w:spacing w:line="240" w:lineRule="auto"/>
    </w:pPr>
    <w:rPr>
      <w:i/>
      <w:iCs/>
      <w:color w:val="CCCC0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191174">
      <w:bodyDiv w:val="1"/>
      <w:marLeft w:val="0"/>
      <w:marRight w:val="0"/>
      <w:marTop w:val="0"/>
      <w:marBottom w:val="0"/>
      <w:divBdr>
        <w:top w:val="none" w:sz="0" w:space="0" w:color="auto"/>
        <w:left w:val="none" w:sz="0" w:space="0" w:color="auto"/>
        <w:bottom w:val="none" w:sz="0" w:space="0" w:color="auto"/>
        <w:right w:val="none" w:sz="0" w:space="0" w:color="auto"/>
      </w:divBdr>
    </w:div>
    <w:div w:id="757409803">
      <w:bodyDiv w:val="1"/>
      <w:marLeft w:val="0"/>
      <w:marRight w:val="0"/>
      <w:marTop w:val="0"/>
      <w:marBottom w:val="0"/>
      <w:divBdr>
        <w:top w:val="none" w:sz="0" w:space="0" w:color="auto"/>
        <w:left w:val="none" w:sz="0" w:space="0" w:color="auto"/>
        <w:bottom w:val="none" w:sz="0" w:space="0" w:color="auto"/>
        <w:right w:val="none" w:sz="0" w:space="0" w:color="auto"/>
      </w:divBdr>
    </w:div>
    <w:div w:id="817306247">
      <w:bodyDiv w:val="1"/>
      <w:marLeft w:val="0"/>
      <w:marRight w:val="0"/>
      <w:marTop w:val="0"/>
      <w:marBottom w:val="0"/>
      <w:divBdr>
        <w:top w:val="none" w:sz="0" w:space="0" w:color="auto"/>
        <w:left w:val="none" w:sz="0" w:space="0" w:color="auto"/>
        <w:bottom w:val="none" w:sz="0" w:space="0" w:color="auto"/>
        <w:right w:val="none" w:sz="0" w:space="0" w:color="auto"/>
      </w:divBdr>
      <w:divsChild>
        <w:div w:id="1656228489">
          <w:marLeft w:val="0"/>
          <w:marRight w:val="0"/>
          <w:marTop w:val="0"/>
          <w:marBottom w:val="0"/>
          <w:divBdr>
            <w:top w:val="none" w:sz="0" w:space="0" w:color="auto"/>
            <w:left w:val="none" w:sz="0" w:space="0" w:color="auto"/>
            <w:bottom w:val="none" w:sz="0" w:space="0" w:color="auto"/>
            <w:right w:val="none" w:sz="0" w:space="0" w:color="auto"/>
          </w:divBdr>
        </w:div>
      </w:divsChild>
    </w:div>
    <w:div w:id="1030112596">
      <w:bodyDiv w:val="1"/>
      <w:marLeft w:val="0"/>
      <w:marRight w:val="0"/>
      <w:marTop w:val="0"/>
      <w:marBottom w:val="0"/>
      <w:divBdr>
        <w:top w:val="none" w:sz="0" w:space="0" w:color="auto"/>
        <w:left w:val="none" w:sz="0" w:space="0" w:color="auto"/>
        <w:bottom w:val="none" w:sz="0" w:space="0" w:color="auto"/>
        <w:right w:val="none" w:sz="0" w:space="0" w:color="auto"/>
      </w:divBdr>
    </w:div>
    <w:div w:id="1176308189">
      <w:bodyDiv w:val="1"/>
      <w:marLeft w:val="0"/>
      <w:marRight w:val="0"/>
      <w:marTop w:val="0"/>
      <w:marBottom w:val="0"/>
      <w:divBdr>
        <w:top w:val="none" w:sz="0" w:space="0" w:color="auto"/>
        <w:left w:val="none" w:sz="0" w:space="0" w:color="auto"/>
        <w:bottom w:val="none" w:sz="0" w:space="0" w:color="auto"/>
        <w:right w:val="none" w:sz="0" w:space="0" w:color="auto"/>
      </w:divBdr>
      <w:divsChild>
        <w:div w:id="822476932">
          <w:marLeft w:val="0"/>
          <w:marRight w:val="0"/>
          <w:marTop w:val="0"/>
          <w:marBottom w:val="0"/>
          <w:divBdr>
            <w:top w:val="none" w:sz="0" w:space="0" w:color="auto"/>
            <w:left w:val="none" w:sz="0" w:space="0" w:color="auto"/>
            <w:bottom w:val="none" w:sz="0" w:space="0" w:color="auto"/>
            <w:right w:val="none" w:sz="0" w:space="0" w:color="auto"/>
          </w:divBdr>
        </w:div>
      </w:divsChild>
    </w:div>
    <w:div w:id="1686981329">
      <w:bodyDiv w:val="1"/>
      <w:marLeft w:val="0"/>
      <w:marRight w:val="0"/>
      <w:marTop w:val="0"/>
      <w:marBottom w:val="0"/>
      <w:divBdr>
        <w:top w:val="none" w:sz="0" w:space="0" w:color="auto"/>
        <w:left w:val="none" w:sz="0" w:space="0" w:color="auto"/>
        <w:bottom w:val="none" w:sz="0" w:space="0" w:color="auto"/>
        <w:right w:val="none" w:sz="0" w:space="0" w:color="auto"/>
      </w:divBdr>
    </w:div>
    <w:div w:id="1821313499">
      <w:bodyDiv w:val="1"/>
      <w:marLeft w:val="0"/>
      <w:marRight w:val="0"/>
      <w:marTop w:val="0"/>
      <w:marBottom w:val="0"/>
      <w:divBdr>
        <w:top w:val="none" w:sz="0" w:space="0" w:color="auto"/>
        <w:left w:val="none" w:sz="0" w:space="0" w:color="auto"/>
        <w:bottom w:val="none" w:sz="0" w:space="0" w:color="auto"/>
        <w:right w:val="none" w:sz="0" w:space="0" w:color="auto"/>
      </w:divBdr>
    </w:div>
    <w:div w:id="1954290985">
      <w:bodyDiv w:val="1"/>
      <w:marLeft w:val="0"/>
      <w:marRight w:val="0"/>
      <w:marTop w:val="0"/>
      <w:marBottom w:val="0"/>
      <w:divBdr>
        <w:top w:val="none" w:sz="0" w:space="0" w:color="auto"/>
        <w:left w:val="none" w:sz="0" w:space="0" w:color="auto"/>
        <w:bottom w:val="none" w:sz="0" w:space="0" w:color="auto"/>
        <w:right w:val="none" w:sz="0" w:space="0" w:color="auto"/>
      </w:divBdr>
    </w:div>
    <w:div w:id="210595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sv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vesj\OneDrive%20-%20Kt.%20SG%20BLD%20(1)\Schule_IMS-T1a\Dokumente%20-%20IMST1a%20-%202023%20(Ueli%20Niederer)\Integrierte%20Praxisarbeit\Vorlagen\IMS-T-Dok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60D3F62401F4B0B9BD09FA49CC01F9B"/>
        <w:category>
          <w:name w:val="Allgemein"/>
          <w:gallery w:val="placeholder"/>
        </w:category>
        <w:types>
          <w:type w:val="bbPlcHdr"/>
        </w:types>
        <w:behaviors>
          <w:behavior w:val="content"/>
        </w:behaviors>
        <w:guid w:val="{C8E4419D-7C5F-4174-AFE2-E21933346765}"/>
      </w:docPartPr>
      <w:docPartBody>
        <w:p w:rsidR="00F75C74" w:rsidRDefault="00F75C74">
          <w:pPr>
            <w:pStyle w:val="F60D3F62401F4B0B9BD09FA49CC01F9B"/>
          </w:pPr>
          <w:r w:rsidRPr="005E3B3C">
            <w:rPr>
              <w:rStyle w:val="Platzhaltertext"/>
            </w:rPr>
            <w:t>[Betreff]</w:t>
          </w:r>
        </w:p>
      </w:docPartBody>
    </w:docPart>
    <w:docPart>
      <w:docPartPr>
        <w:name w:val="7B00198D757F4562982FA310D18FBB76"/>
        <w:category>
          <w:name w:val="Allgemein"/>
          <w:gallery w:val="placeholder"/>
        </w:category>
        <w:types>
          <w:type w:val="bbPlcHdr"/>
        </w:types>
        <w:behaviors>
          <w:behavior w:val="content"/>
        </w:behaviors>
        <w:guid w:val="{6F545032-6A9E-4C1D-9A4F-7D25131C23F3}"/>
      </w:docPartPr>
      <w:docPartBody>
        <w:p w:rsidR="00F75C74" w:rsidRDefault="00F75C74">
          <w:pPr>
            <w:pStyle w:val="7B00198D757F4562982FA310D18FBB76"/>
          </w:pPr>
          <w:r w:rsidRPr="005E3B3C">
            <w:rPr>
              <w:rStyle w:val="Platzhaltertext"/>
            </w:rPr>
            <w:t>[Titel]</w:t>
          </w:r>
        </w:p>
      </w:docPartBody>
    </w:docPart>
    <w:docPart>
      <w:docPartPr>
        <w:name w:val="756E44EB33D64814AA37A4E39DB5F0C6"/>
        <w:category>
          <w:name w:val="Allgemein"/>
          <w:gallery w:val="placeholder"/>
        </w:category>
        <w:types>
          <w:type w:val="bbPlcHdr"/>
        </w:types>
        <w:behaviors>
          <w:behavior w:val="content"/>
        </w:behaviors>
        <w:guid w:val="{CDB7FE95-C36C-4A4B-9CD3-66ED0D236547}"/>
      </w:docPartPr>
      <w:docPartBody>
        <w:p w:rsidR="00F75C74" w:rsidRDefault="00F75C74">
          <w:pPr>
            <w:pStyle w:val="756E44EB33D64814AA37A4E39DB5F0C6"/>
          </w:pPr>
          <w:r w:rsidRPr="005E3B3C">
            <w:rPr>
              <w:rStyle w:val="Platzhaltertext"/>
            </w:rPr>
            <w:t>[Kategorie]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n-ea">
    <w:charset w:val="00"/>
    <w:family w:val="roman"/>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C74"/>
    <w:rsid w:val="000D3245"/>
    <w:rsid w:val="00270F68"/>
    <w:rsid w:val="002B0558"/>
    <w:rsid w:val="004132E2"/>
    <w:rsid w:val="007C5BB0"/>
    <w:rsid w:val="00843497"/>
    <w:rsid w:val="0092759B"/>
    <w:rsid w:val="00A92854"/>
    <w:rsid w:val="00AD3530"/>
    <w:rsid w:val="00B109A0"/>
    <w:rsid w:val="00D81000"/>
    <w:rsid w:val="00EE5E1A"/>
    <w:rsid w:val="00F02ED6"/>
    <w:rsid w:val="00F75C7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F60D3F62401F4B0B9BD09FA49CC01F9B">
    <w:name w:val="F60D3F62401F4B0B9BD09FA49CC01F9B"/>
  </w:style>
  <w:style w:type="paragraph" w:customStyle="1" w:styleId="7B00198D757F4562982FA310D18FBB76">
    <w:name w:val="7B00198D757F4562982FA310D18FBB76"/>
  </w:style>
  <w:style w:type="paragraph" w:customStyle="1" w:styleId="756E44EB33D64814AA37A4E39DB5F0C6">
    <w:name w:val="756E44EB33D64814AA37A4E39DB5F0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GBS WB Officedesign 2021">
  <a:themeElements>
    <a:clrScheme name="GBS-Farben-2021">
      <a:dk1>
        <a:sysClr val="windowText" lastClr="000000"/>
      </a:dk1>
      <a:lt1>
        <a:sysClr val="window" lastClr="FFFFFF"/>
      </a:lt1>
      <a:dk2>
        <a:srgbClr val="CCCC00"/>
      </a:dk2>
      <a:lt2>
        <a:srgbClr val="E5E57F"/>
      </a:lt2>
      <a:accent1>
        <a:srgbClr val="002060"/>
      </a:accent1>
      <a:accent2>
        <a:srgbClr val="006699"/>
      </a:accent2>
      <a:accent3>
        <a:srgbClr val="66CCFF"/>
      </a:accent3>
      <a:accent4>
        <a:srgbClr val="990033"/>
      </a:accent4>
      <a:accent5>
        <a:srgbClr val="CC3333"/>
      </a:accent5>
      <a:accent6>
        <a:srgbClr val="FF9900"/>
      </a:accent6>
      <a:hlink>
        <a:srgbClr val="66CCFF"/>
      </a:hlink>
      <a:folHlink>
        <a:srgbClr val="002060"/>
      </a:folHlink>
    </a:clrScheme>
    <a:fontScheme name="Benutzerdefiniert 1">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GBS WB Officedesign 2021" id="{2DF633BF-C9FD-48F5-B348-ABE6C8CFF0DE}" vid="{3D5DD69F-B833-4865-813E-5148AC5D2E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B1CCD6726435824BA2F72E72760AB3D8" ma:contentTypeVersion="15" ma:contentTypeDescription="Ein neues Dokument erstellen." ma:contentTypeScope="" ma:versionID="9091d36aeb44d962629fe39d3884956c">
  <xsd:schema xmlns:xsd="http://www.w3.org/2001/XMLSchema" xmlns:xs="http://www.w3.org/2001/XMLSchema" xmlns:p="http://schemas.microsoft.com/office/2006/metadata/properties" xmlns:ns2="39484666-df07-4f08-8f42-a811874549af" xmlns:ns3="53adaf72-527d-4d7f-9bae-0e616172b3ed" targetNamespace="http://schemas.microsoft.com/office/2006/metadata/properties" ma:root="true" ma:fieldsID="0dd274dcb6a6178b0b08f4c2ad44d3c8" ns2:_="" ns3:_="">
    <xsd:import namespace="39484666-df07-4f08-8f42-a811874549af"/>
    <xsd:import namespace="53adaf72-527d-4d7f-9bae-0e616172b3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2:MediaServiceOCR"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484666-df07-4f08-8f42-a811874549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0feb01f8-e923-45a1-aeb4-2d22cab5dedf"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3adaf72-527d-4d7f-9bae-0e616172b3ed"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a9080e52-3443-446e-8072-5d12d8371801}" ma:internalName="TaxCatchAll" ma:showField="CatchAllData" ma:web="53adaf72-527d-4d7f-9bae-0e616172b3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9484666-df07-4f08-8f42-a811874549af">
      <Terms xmlns="http://schemas.microsoft.com/office/infopath/2007/PartnerControls"/>
    </lcf76f155ced4ddcb4097134ff3c332f>
    <TaxCatchAll xmlns="53adaf72-527d-4d7f-9bae-0e616172b3ed" xsi:nil="true"/>
  </documentManagement>
</p:properties>
</file>

<file path=customXml/itemProps1.xml><?xml version="1.0" encoding="utf-8"?>
<ds:datastoreItem xmlns:ds="http://schemas.openxmlformats.org/officeDocument/2006/customXml" ds:itemID="{B6F5B63D-75CB-41E9-9D4E-E58226A134E5}">
  <ds:schemaRefs>
    <ds:schemaRef ds:uri="http://schemas.openxmlformats.org/officeDocument/2006/bibliography"/>
  </ds:schemaRefs>
</ds:datastoreItem>
</file>

<file path=customXml/itemProps2.xml><?xml version="1.0" encoding="utf-8"?>
<ds:datastoreItem xmlns:ds="http://schemas.openxmlformats.org/officeDocument/2006/customXml" ds:itemID="{56477031-23ED-44BF-BD8D-CED882C9D8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484666-df07-4f08-8f42-a811874549af"/>
    <ds:schemaRef ds:uri="53adaf72-527d-4d7f-9bae-0e616172b3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94ADC6-6FDC-4384-9E53-3B9C03EA5998}">
  <ds:schemaRefs>
    <ds:schemaRef ds:uri="http://schemas.microsoft.com/sharepoint/v3/contenttype/forms"/>
  </ds:schemaRefs>
</ds:datastoreItem>
</file>

<file path=customXml/itemProps4.xml><?xml version="1.0" encoding="utf-8"?>
<ds:datastoreItem xmlns:ds="http://schemas.openxmlformats.org/officeDocument/2006/customXml" ds:itemID="{CBA37030-E913-4E37-A03C-881271D4064D}">
  <ds:schemaRefs>
    <ds:schemaRef ds:uri="http://schemas.microsoft.com/office/2006/metadata/properties"/>
    <ds:schemaRef ds:uri="http://schemas.microsoft.com/office/infopath/2007/PartnerControls"/>
    <ds:schemaRef ds:uri="39484666-df07-4f08-8f42-a811874549af"/>
    <ds:schemaRef ds:uri="53adaf72-527d-4d7f-9bae-0e616172b3ed"/>
  </ds:schemaRefs>
</ds:datastoreItem>
</file>

<file path=docMetadata/LabelInfo.xml><?xml version="1.0" encoding="utf-8"?>
<clbl:labelList xmlns:clbl="http://schemas.microsoft.com/office/2020/mipLabelMetadata">
  <clbl:label id="{806a8f2b-28e4-44c4-ac01-7357a3a2b9e7}" enabled="1" method="Standard" siteId="{5daf41bd-338c-4311-b1b0-e1299889c34b}" removed="0"/>
</clbl:labelList>
</file>

<file path=docProps/app.xml><?xml version="1.0" encoding="utf-8"?>
<Properties xmlns="http://schemas.openxmlformats.org/officeDocument/2006/extended-properties" xmlns:vt="http://schemas.openxmlformats.org/officeDocument/2006/docPropsVTypes">
  <Template>IMS-T-Dokument.dotx</Template>
  <TotalTime>0</TotalTime>
  <Pages>5</Pages>
  <Words>884</Words>
  <Characters>5572</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Projektantrag</vt:lpstr>
    </vt:vector>
  </TitlesOfParts>
  <Manager>Oliver.Lux@gbssg.ch</Manager>
  <Company>GBS St.Gallen</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subject>IMS-T@GBSSG</dc:subject>
  <dc:creator>Yves Jaros</dc:creator>
  <dc:description/>
  <cp:lastModifiedBy>Jaros Yves GBS-BMTK1a_2023</cp:lastModifiedBy>
  <cp:revision>211</cp:revision>
  <cp:lastPrinted>2023-03-17T10:24:00Z</cp:lastPrinted>
  <dcterms:created xsi:type="dcterms:W3CDTF">2025-02-06T10:14:00Z</dcterms:created>
  <dcterms:modified xsi:type="dcterms:W3CDTF">2025-03-04T09:46:00Z</dcterms:modified>
  <cp:category>TerminalChat</cp:category>
  <cp:contentStatus>v1.0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0x0101008FF4E7E06CA0134EB85A369F3A54DF24</vt:lpwstr>
  </property>
  <property fmtid="{D5CDD505-2E9C-101B-9397-08002B2CF9AE}" pid="3" name="MediaServiceImageTags">
    <vt:lpwstr/>
  </property>
</Properties>
</file>